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F05A0" w14:textId="77777777" w:rsidR="00073AAE" w:rsidRPr="00C549A3" w:rsidRDefault="00073AAE" w:rsidP="00073AAE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63631" wp14:editId="3729E106">
                <wp:simplePos x="0" y="0"/>
                <wp:positionH relativeFrom="column">
                  <wp:align>center</wp:align>
                </wp:positionH>
                <wp:positionV relativeFrom="paragraph">
                  <wp:posOffset>1371600</wp:posOffset>
                </wp:positionV>
                <wp:extent cx="6840000" cy="0"/>
                <wp:effectExtent l="0" t="0" r="184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08pt" to="538.6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" strokecolor="black [3213]" strokeweight=".5pt"/>
            </w:pict>
          </mc:Fallback>
        </mc:AlternateContent>
      </w:r>
    </w:p>
    <w:p w14:paraId="0F97A69E" w14:textId="5A289149" w:rsidR="00073AAE" w:rsidRPr="00C549A3" w:rsidRDefault="00AB0869">
      <w:pPr>
        <w:rPr>
          <w:lang w:val="fr-FR"/>
        </w:rPr>
      </w:pPr>
      <w:r w:rsidRPr="00C549A3">
        <w:rPr>
          <w:noProof/>
          <w:lang w:val="fr-FR" w:eastAsia="fr-FR"/>
        </w:rPr>
        <w:drawing>
          <wp:anchor distT="0" distB="0" distL="114300" distR="114300" simplePos="0" relativeHeight="251703296" behindDoc="0" locked="0" layoutInCell="1" allowOverlap="1" wp14:anchorId="615A7842" wp14:editId="2459F0DA">
            <wp:simplePos x="0" y="0"/>
            <wp:positionH relativeFrom="column">
              <wp:posOffset>0</wp:posOffset>
            </wp:positionH>
            <wp:positionV relativeFrom="paragraph">
              <wp:posOffset>5201285</wp:posOffset>
            </wp:positionV>
            <wp:extent cx="6803955" cy="448310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t="3446" r="31305" b="12579"/>
                    <a:stretch/>
                  </pic:blipFill>
                  <pic:spPr bwMode="auto">
                    <a:xfrm>
                      <a:off x="0" y="0"/>
                      <a:ext cx="6805344" cy="44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A7A3F" wp14:editId="6DA935CA">
                <wp:simplePos x="0" y="0"/>
                <wp:positionH relativeFrom="column">
                  <wp:posOffset>2514600</wp:posOffset>
                </wp:positionH>
                <wp:positionV relativeFrom="paragraph">
                  <wp:posOffset>3333115</wp:posOffset>
                </wp:positionV>
                <wp:extent cx="148526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C502" w14:textId="29B0AC85" w:rsidR="000056F8" w:rsidRPr="008142E0" w:rsidRDefault="000056F8" w:rsidP="008142E0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98pt;margin-top:262.45pt;width:116.9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" filled="f" stroked="f">
                <v:textbox inset="0">
                  <w:txbxContent>
                    <w:p w14:paraId="5BA6C502" w14:textId="29B0AC85" w:rsidR="000056F8" w:rsidRPr="008142E0" w:rsidRDefault="000056F8" w:rsidP="008142E0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Profil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B18D8" wp14:editId="2444FD33">
                <wp:simplePos x="0" y="0"/>
                <wp:positionH relativeFrom="column">
                  <wp:posOffset>2514600</wp:posOffset>
                </wp:positionH>
                <wp:positionV relativeFrom="paragraph">
                  <wp:posOffset>3904615</wp:posOffset>
                </wp:positionV>
                <wp:extent cx="148526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0CD5A" w14:textId="5B28969C" w:rsidR="000056F8" w:rsidRPr="008142E0" w:rsidRDefault="000056F8" w:rsidP="00DF5765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Nationalité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198pt;margin-top:307.45pt;width:116.9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" filled="f" stroked="f">
                <v:textbox inset="0">
                  <w:txbxContent>
                    <w:p w14:paraId="7530CD5A" w14:textId="5B28969C" w:rsidR="000056F8" w:rsidRPr="008142E0" w:rsidRDefault="000056F8" w:rsidP="00DF5765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Nationalité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24222" wp14:editId="229FB319">
                <wp:simplePos x="0" y="0"/>
                <wp:positionH relativeFrom="column">
                  <wp:posOffset>2514600</wp:posOffset>
                </wp:positionH>
                <wp:positionV relativeFrom="paragraph">
                  <wp:posOffset>3104515</wp:posOffset>
                </wp:positionV>
                <wp:extent cx="1943100" cy="228600"/>
                <wp:effectExtent l="0" t="0" r="381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1256" w14:textId="0C125194" w:rsidR="000056F8" w:rsidRPr="008142E0" w:rsidRDefault="000056F8" w:rsidP="008142E0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Soft architect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198pt;margin-top:244.45pt;width:153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" filled="f" strokecolor="#404040 [2429]">
                <v:textbox inset="2mm,0,2mm,0">
                  <w:txbxContent>
                    <w:p w14:paraId="5C681256" w14:textId="0C125194" w:rsidR="000056F8" w:rsidRPr="008142E0" w:rsidRDefault="000056F8" w:rsidP="008142E0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>Soft architect &amp;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68804" wp14:editId="06BCFBAA">
                <wp:simplePos x="0" y="0"/>
                <wp:positionH relativeFrom="column">
                  <wp:posOffset>2514600</wp:posOffset>
                </wp:positionH>
                <wp:positionV relativeFrom="paragraph">
                  <wp:posOffset>3676015</wp:posOffset>
                </wp:positionV>
                <wp:extent cx="1943100" cy="2286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9E18" w14:textId="52BA8010" w:rsidR="000056F8" w:rsidRPr="008142E0" w:rsidRDefault="000056F8" w:rsidP="00DF5765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Française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9" type="#_x0000_t202" style="position:absolute;margin-left:198pt;margin-top:289.45pt;width:153pt;height:1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" filled="f" strokecolor="#404040 [2429]">
                <v:textbox inset="2mm,0,2mm,0">
                  <w:txbxContent>
                    <w:p w14:paraId="199C9E18" w14:textId="52BA8010" w:rsidR="000056F8" w:rsidRPr="008142E0" w:rsidRDefault="000056F8" w:rsidP="00DF5765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proofErr w:type="spellStart"/>
                      <w:r>
                        <w:rPr>
                          <w:rFonts w:ascii="Hand Of Sean" w:hAnsi="Hand Of Sean"/>
                          <w:sz w:val="22"/>
                        </w:rPr>
                        <w:t>Française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F660D" wp14:editId="38CACA87">
                <wp:simplePos x="0" y="0"/>
                <wp:positionH relativeFrom="column">
                  <wp:posOffset>4914900</wp:posOffset>
                </wp:positionH>
                <wp:positionV relativeFrom="paragraph">
                  <wp:posOffset>3904615</wp:posOffset>
                </wp:positionV>
                <wp:extent cx="1485265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BFC8" w14:textId="42C0D9BB" w:rsidR="000056F8" w:rsidRPr="008142E0" w:rsidRDefault="000056F8" w:rsidP="00DF5765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Mise</w:t>
                            </w:r>
                            <w:proofErr w:type="spellEnd"/>
                            <w:r>
                              <w:rPr>
                                <w:rFonts w:ascii="Jocelyn" w:hAnsi="Jocelyn"/>
                                <w:b/>
                              </w:rPr>
                              <w:t xml:space="preserve"> à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387pt;margin-top:307.45pt;width:116.9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" filled="f" stroked="f">
                <v:textbox inset="0">
                  <w:txbxContent>
                    <w:p w14:paraId="7961BFC8" w14:textId="42C0D9BB" w:rsidR="000056F8" w:rsidRPr="008142E0" w:rsidRDefault="000056F8" w:rsidP="00DF5765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Mise</w:t>
                      </w:r>
                      <w:proofErr w:type="spellEnd"/>
                      <w:r>
                        <w:rPr>
                          <w:rFonts w:ascii="Jocelyn" w:hAnsi="Jocelyn"/>
                          <w:b/>
                        </w:rPr>
                        <w:t xml:space="preserve"> à jour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873A9" wp14:editId="6309F355">
                <wp:simplePos x="0" y="0"/>
                <wp:positionH relativeFrom="column">
                  <wp:posOffset>4914900</wp:posOffset>
                </wp:positionH>
                <wp:positionV relativeFrom="paragraph">
                  <wp:posOffset>3676015</wp:posOffset>
                </wp:positionV>
                <wp:extent cx="1943100" cy="228600"/>
                <wp:effectExtent l="0" t="0" r="381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5D53" w14:textId="1919D7B0" w:rsidR="000056F8" w:rsidRPr="008142E0" w:rsidRDefault="000056F8" w:rsidP="00DF5765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30/09/2015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1" type="#_x0000_t202" style="position:absolute;margin-left:387pt;margin-top:289.45pt;width:153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" filled="f" strokecolor="#404040 [2429]">
                <v:textbox inset="2mm,0,2mm,0">
                  <w:txbxContent>
                    <w:p w14:paraId="52F45D53" w14:textId="1919D7B0" w:rsidR="000056F8" w:rsidRPr="008142E0" w:rsidRDefault="000056F8" w:rsidP="00DF5765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>30/09/2015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8F506" wp14:editId="2B6CA54C">
                <wp:simplePos x="0" y="0"/>
                <wp:positionH relativeFrom="column">
                  <wp:posOffset>4914900</wp:posOffset>
                </wp:positionH>
                <wp:positionV relativeFrom="paragraph">
                  <wp:posOffset>3333115</wp:posOffset>
                </wp:positionV>
                <wp:extent cx="1485265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5097E" w14:textId="3563400A" w:rsidR="000056F8" w:rsidRPr="008142E0" w:rsidRDefault="000056F8" w:rsidP="00DF5765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Jocelyn" w:hAnsi="Jocelyn"/>
                                <w:b/>
                              </w:rPr>
                              <w:t>Etat</w:t>
                            </w:r>
                            <w:proofErr w:type="spellEnd"/>
                            <w:r>
                              <w:rPr>
                                <w:rFonts w:ascii="Jocelyn" w:hAnsi="Jocelyn"/>
                                <w:b/>
                              </w:rPr>
                              <w:t xml:space="preserve">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387pt;margin-top:262.45pt;width:116.9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" filled="f" stroked="f">
                <v:textbox inset="0">
                  <w:txbxContent>
                    <w:p w14:paraId="21F5097E" w14:textId="3563400A" w:rsidR="000056F8" w:rsidRPr="008142E0" w:rsidRDefault="000056F8" w:rsidP="00DF5765">
                      <w:pPr>
                        <w:rPr>
                          <w:rFonts w:ascii="Jocelyn" w:hAnsi="Jocelyn"/>
                          <w:b/>
                        </w:rPr>
                      </w:pPr>
                      <w:proofErr w:type="spellStart"/>
                      <w:r>
                        <w:rPr>
                          <w:rFonts w:ascii="Jocelyn" w:hAnsi="Jocelyn"/>
                          <w:b/>
                        </w:rPr>
                        <w:t>Etat</w:t>
                      </w:r>
                      <w:proofErr w:type="spellEnd"/>
                      <w:r>
                        <w:rPr>
                          <w:rFonts w:ascii="Jocelyn" w:hAnsi="Jocelyn"/>
                          <w:b/>
                        </w:rPr>
                        <w:t xml:space="preserve"> civil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E1E58" wp14:editId="72AEBF40">
                <wp:simplePos x="0" y="0"/>
                <wp:positionH relativeFrom="column">
                  <wp:posOffset>4914900</wp:posOffset>
                </wp:positionH>
                <wp:positionV relativeFrom="paragraph">
                  <wp:posOffset>3104515</wp:posOffset>
                </wp:positionV>
                <wp:extent cx="1943100" cy="228600"/>
                <wp:effectExtent l="0" t="0" r="381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FE69" w14:textId="157B797F" w:rsidR="000056F8" w:rsidRPr="008142E0" w:rsidRDefault="000056F8" w:rsidP="00DF5765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Pacsé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3" type="#_x0000_t202" style="position:absolute;margin-left:387pt;margin-top:244.45pt;width:153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" filled="f" strokecolor="#404040 [2429]">
                <v:textbox inset="2mm,0,2mm,0">
                  <w:txbxContent>
                    <w:p w14:paraId="6D68FE69" w14:textId="157B797F" w:rsidR="000056F8" w:rsidRPr="008142E0" w:rsidRDefault="000056F8" w:rsidP="00DF5765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proofErr w:type="spellStart"/>
                      <w:r>
                        <w:rPr>
                          <w:rFonts w:ascii="Hand Of Sean" w:hAnsi="Hand Of Sean"/>
                          <w:sz w:val="22"/>
                        </w:rPr>
                        <w:t>Pacsé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BFDAD" wp14:editId="5C6FB754">
                <wp:simplePos x="0" y="0"/>
                <wp:positionH relativeFrom="column">
                  <wp:posOffset>0</wp:posOffset>
                </wp:positionH>
                <wp:positionV relativeFrom="paragraph">
                  <wp:posOffset>3676015</wp:posOffset>
                </wp:positionV>
                <wp:extent cx="1943100" cy="228600"/>
                <wp:effectExtent l="0" t="0" r="381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0987" w14:textId="2A422E69" w:rsidR="000056F8" w:rsidRPr="008142E0" w:rsidRDefault="000056F8" w:rsidP="008142E0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 xml:space="preserve">34 </w:t>
                            </w:r>
                            <w:proofErr w:type="spellStart"/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4" type="#_x0000_t202" style="position:absolute;margin-left:0;margin-top:289.45pt;width:153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" filled="f" strokecolor="#404040 [2429]">
                <v:textbox inset="2mm,0,2mm,0">
                  <w:txbxContent>
                    <w:p w14:paraId="24C40987" w14:textId="2A422E69" w:rsidR="000056F8" w:rsidRPr="008142E0" w:rsidRDefault="000056F8" w:rsidP="008142E0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 xml:space="preserve">34 </w:t>
                      </w:r>
                      <w:proofErr w:type="spellStart"/>
                      <w:r>
                        <w:rPr>
                          <w:rFonts w:ascii="Hand Of Sean" w:hAnsi="Hand Of Sean"/>
                          <w:sz w:val="22"/>
                        </w:rPr>
                        <w:t>ans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765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F76B" wp14:editId="6771CF23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1943100" cy="2286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A76F" w14:textId="03A5DC81" w:rsidR="000056F8" w:rsidRPr="008142E0" w:rsidRDefault="000056F8">
                            <w:pPr>
                              <w:rPr>
                                <w:rFonts w:ascii="Hand Of Sean" w:hAnsi="Hand Of Sean"/>
                                <w:sz w:val="22"/>
                              </w:rPr>
                            </w:pPr>
                            <w:r>
                              <w:rPr>
                                <w:rFonts w:ascii="Hand Of Sean" w:hAnsi="Hand Of Sean"/>
                                <w:sz w:val="22"/>
                              </w:rPr>
                              <w:t>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margin-left:0;margin-top:244.45pt;width:153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" filled="f" strokecolor="#404040 [2429]">
                <v:textbox inset="2mm,0,2mm,0">
                  <w:txbxContent>
                    <w:p w14:paraId="2BB8A76F" w14:textId="03A5DC81" w:rsidR="000056F8" w:rsidRPr="008142E0" w:rsidRDefault="000056F8">
                      <w:pPr>
                        <w:rPr>
                          <w:rFonts w:ascii="Hand Of Sean" w:hAnsi="Hand Of Sean"/>
                          <w:sz w:val="22"/>
                        </w:rPr>
                      </w:pPr>
                      <w:r>
                        <w:rPr>
                          <w:rFonts w:ascii="Hand Of Sean" w:hAnsi="Hand Of Sean"/>
                          <w:sz w:val="22"/>
                        </w:rPr>
                        <w:t>APA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2E0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58366" wp14:editId="022EC031">
                <wp:simplePos x="0" y="0"/>
                <wp:positionH relativeFrom="column">
                  <wp:posOffset>0</wp:posOffset>
                </wp:positionH>
                <wp:positionV relativeFrom="paragraph">
                  <wp:posOffset>3904615</wp:posOffset>
                </wp:positionV>
                <wp:extent cx="1485265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2D5F" w14:textId="71FBED08" w:rsidR="000056F8" w:rsidRPr="008142E0" w:rsidRDefault="000056F8" w:rsidP="008142E0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r>
                              <w:rPr>
                                <w:rFonts w:ascii="Jocelyn" w:hAnsi="Jocelyn"/>
                                <w:b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0;margin-top:307.45pt;width:116.9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" filled="f" stroked="f">
                <v:textbox inset="0">
                  <w:txbxContent>
                    <w:p w14:paraId="0CDD2D5F" w14:textId="71FBED08" w:rsidR="000056F8" w:rsidRPr="008142E0" w:rsidRDefault="000056F8" w:rsidP="008142E0">
                      <w:pPr>
                        <w:rPr>
                          <w:rFonts w:ascii="Jocelyn" w:hAnsi="Jocelyn"/>
                          <w:b/>
                        </w:rPr>
                      </w:pPr>
                      <w:r>
                        <w:rPr>
                          <w:rFonts w:ascii="Jocelyn" w:hAnsi="Jocelyn"/>
                          <w:b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2E0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FCD00" wp14:editId="65B8517E">
                <wp:simplePos x="0" y="0"/>
                <wp:positionH relativeFrom="column">
                  <wp:posOffset>0</wp:posOffset>
                </wp:positionH>
                <wp:positionV relativeFrom="paragraph">
                  <wp:posOffset>3333115</wp:posOffset>
                </wp:positionV>
                <wp:extent cx="148526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CFA57" w14:textId="5B049ABF" w:rsidR="000056F8" w:rsidRPr="008142E0" w:rsidRDefault="000056F8">
                            <w:pPr>
                              <w:rPr>
                                <w:rFonts w:ascii="Jocelyn" w:hAnsi="Jocelyn"/>
                                <w:b/>
                              </w:rPr>
                            </w:pPr>
                            <w:r>
                              <w:rPr>
                                <w:rFonts w:ascii="Jocelyn" w:hAnsi="Jocelyn"/>
                                <w:b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0;margin-top:262.45pt;width:116.9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" filled="f" stroked="f">
                <v:textbox inset="0">
                  <w:txbxContent>
                    <w:p w14:paraId="685CFA57" w14:textId="5B049ABF" w:rsidR="000056F8" w:rsidRPr="008142E0" w:rsidRDefault="000056F8">
                      <w:pPr>
                        <w:rPr>
                          <w:rFonts w:ascii="Jocelyn" w:hAnsi="Jocelyn"/>
                          <w:b/>
                        </w:rPr>
                      </w:pPr>
                      <w:r>
                        <w:rPr>
                          <w:rFonts w:ascii="Jocelyn" w:hAnsi="Jocelyn"/>
                          <w:b/>
                        </w:rPr>
                        <w:t>Nom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B2D1B" wp14:editId="0C9E58F3">
                <wp:simplePos x="0" y="0"/>
                <wp:positionH relativeFrom="page">
                  <wp:posOffset>349250</wp:posOffset>
                </wp:positionH>
                <wp:positionV relativeFrom="page">
                  <wp:posOffset>3023870</wp:posOffset>
                </wp:positionV>
                <wp:extent cx="6839585" cy="0"/>
                <wp:effectExtent l="0" t="0" r="1841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7.5pt,238.1pt" to="566.05pt,23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" strokecolor="gray [1629]" strokeweight=".5pt">
                <w10:wrap anchorx="page" anchory="page"/>
              </v:line>
            </w:pict>
          </mc:Fallback>
        </mc:AlternateContent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72ABC" wp14:editId="40BF3A93">
                <wp:simplePos x="0" y="0"/>
                <wp:positionH relativeFrom="page">
                  <wp:posOffset>360045</wp:posOffset>
                </wp:positionH>
                <wp:positionV relativeFrom="page">
                  <wp:posOffset>2572385</wp:posOffset>
                </wp:positionV>
                <wp:extent cx="6839585" cy="0"/>
                <wp:effectExtent l="0" t="0" r="1841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8.35pt,202.55pt" to="566.9pt,2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" strokecolor="gray [1629]" strokeweight=".5pt">
                <w10:wrap anchorx="page" anchory="page"/>
              </v:line>
            </w:pict>
          </mc:Fallback>
        </mc:AlternateContent>
      </w:r>
      <w:r w:rsidR="00904419" w:rsidRPr="00C549A3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336EFCC" wp14:editId="6D9A2924">
            <wp:simplePos x="0" y="0"/>
            <wp:positionH relativeFrom="page">
              <wp:posOffset>360045</wp:posOffset>
            </wp:positionH>
            <wp:positionV relativeFrom="page">
              <wp:posOffset>3166745</wp:posOffset>
            </wp:positionV>
            <wp:extent cx="1600200" cy="434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"/>
                    <a:stretch/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94796" wp14:editId="20AC197D">
                <wp:simplePos x="0" y="0"/>
                <wp:positionH relativeFrom="page">
                  <wp:posOffset>360045</wp:posOffset>
                </wp:positionH>
                <wp:positionV relativeFrom="page">
                  <wp:posOffset>2686685</wp:posOffset>
                </wp:positionV>
                <wp:extent cx="2514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E2CDA" w14:textId="77777777" w:rsidR="000056F8" w:rsidRPr="001A1B61" w:rsidRDefault="000056F8" w:rsidP="00073AAE">
                            <w:pPr>
                              <w:rPr>
                                <w:rFonts w:ascii="Gotham-Medium" w:hAnsi="Gotham-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Gotham-Medium" w:hAnsi="Gotham-Medium"/>
                                <w:color w:val="7F7F7F" w:themeColor="text1" w:themeTint="8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28.35pt;margin-top:211.55pt;width:19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" filled="f" stroked="f">
                <v:textbox inset="0">
                  <w:txbxContent>
                    <w:p w14:paraId="6BEE2CDA" w14:textId="77777777" w:rsidR="000056F8" w:rsidRPr="001A1B61" w:rsidRDefault="000056F8" w:rsidP="00073AAE">
                      <w:pPr>
                        <w:rPr>
                          <w:rFonts w:ascii="Gotham-Medium" w:hAnsi="Gotham-Medium"/>
                          <w:color w:val="7F7F7F" w:themeColor="text1" w:themeTint="80"/>
                        </w:rPr>
                      </w:pPr>
                      <w:r>
                        <w:rPr>
                          <w:rFonts w:ascii="Gotham-Medium" w:hAnsi="Gotham-Medium"/>
                          <w:color w:val="7F7F7F" w:themeColor="text1" w:themeTint="80"/>
                        </w:rPr>
                        <w:t>Curriculum Vitae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04419" w:rsidRPr="00C549A3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55A9BA4" wp14:editId="0011A425">
            <wp:simplePos x="0" y="0"/>
            <wp:positionH relativeFrom="page">
              <wp:posOffset>245110</wp:posOffset>
            </wp:positionH>
            <wp:positionV relativeFrom="page">
              <wp:posOffset>2102485</wp:posOffset>
            </wp:positionV>
            <wp:extent cx="1563370" cy="326390"/>
            <wp:effectExtent l="0" t="0" r="1143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pix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9" b="17409"/>
                    <a:stretch/>
                  </pic:blipFill>
                  <pic:spPr bwMode="auto">
                    <a:xfrm>
                      <a:off x="0" y="0"/>
                      <a:ext cx="1563370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419" w:rsidRPr="00C549A3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FD2D072" wp14:editId="15937751">
            <wp:simplePos x="0" y="0"/>
            <wp:positionH relativeFrom="page">
              <wp:posOffset>349250</wp:posOffset>
            </wp:positionH>
            <wp:positionV relativeFrom="page">
              <wp:posOffset>1602105</wp:posOffset>
            </wp:positionV>
            <wp:extent cx="342900" cy="247015"/>
            <wp:effectExtent l="0" t="0" r="12700" b="698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8845" r="5769" b="9583"/>
                    <a:stretch/>
                  </pic:blipFill>
                  <pic:spPr bwMode="auto">
                    <a:xfrm>
                      <a:off x="0" y="0"/>
                      <a:ext cx="3429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419"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50DA1" wp14:editId="3AF8C3F6">
                <wp:simplePos x="0" y="0"/>
                <wp:positionH relativeFrom="page">
                  <wp:posOffset>789305</wp:posOffset>
                </wp:positionH>
                <wp:positionV relativeFrom="page">
                  <wp:posOffset>1657350</wp:posOffset>
                </wp:positionV>
                <wp:extent cx="108712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53C5" w14:textId="77777777" w:rsidR="000056F8" w:rsidRPr="00073AAE" w:rsidRDefault="000056F8" w:rsidP="00073AAE">
                            <w:pPr>
                              <w:rPr>
                                <w:sz w:val="20"/>
                              </w:rPr>
                            </w:pPr>
                            <w:r w:rsidRPr="00073AAE">
                              <w:rPr>
                                <w:sz w:val="20"/>
                              </w:rPr>
                              <w:t>Luxembourg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62.15pt;margin-top:130.5pt;width:85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+UxtICAAAW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" filled="f" stroked="f">
                <v:textbox>
                  <w:txbxContent>
                    <w:p w14:paraId="295B53C5" w14:textId="77777777" w:rsidR="000056F8" w:rsidRPr="00073AAE" w:rsidRDefault="000056F8" w:rsidP="00073AAE">
                      <w:pPr>
                        <w:rPr>
                          <w:sz w:val="20"/>
                        </w:rPr>
                      </w:pPr>
                      <w:r w:rsidRPr="00073AAE">
                        <w:rPr>
                          <w:sz w:val="20"/>
                        </w:rPr>
                        <w:t>Luxembourg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73AAE" w:rsidRPr="00C549A3">
        <w:rPr>
          <w:lang w:val="fr-FR"/>
        </w:rPr>
        <w:br w:type="page"/>
      </w:r>
    </w:p>
    <w:p w14:paraId="47DFA68F" w14:textId="77777777" w:rsidR="00B50DAA" w:rsidRPr="00C549A3" w:rsidRDefault="00B50DAA">
      <w:pPr>
        <w:rPr>
          <w:lang w:val="fr-FR"/>
        </w:rPr>
      </w:pPr>
    </w:p>
    <w:p w14:paraId="6A058766" w14:textId="77777777" w:rsidR="00B50DAA" w:rsidRPr="00C549A3" w:rsidRDefault="00B50DAA">
      <w:pPr>
        <w:rPr>
          <w:lang w:val="fr-FR"/>
        </w:rPr>
      </w:pPr>
    </w:p>
    <w:p w14:paraId="712850E2" w14:textId="766A9295" w:rsidR="008522DB" w:rsidRPr="00C549A3" w:rsidRDefault="00332E3B">
      <w:pPr>
        <w:rPr>
          <w:lang w:val="fr-FR"/>
        </w:rPr>
      </w:pPr>
      <w:r>
        <w:rPr>
          <w:lang w:val="fr-FR"/>
        </w:rPr>
        <w:t>APA</w:t>
      </w:r>
    </w:p>
    <w:p w14:paraId="32B3DF78" w14:textId="77777777" w:rsidR="0032506F" w:rsidRPr="00C549A3" w:rsidRDefault="0032506F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29279" wp14:editId="503A318E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k7xI&#10;P9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8522DB" w:rsidRPr="00C549A3" w14:paraId="3F7DF31C" w14:textId="77777777" w:rsidTr="008522DB">
        <w:tc>
          <w:tcPr>
            <w:tcW w:w="2636" w:type="dxa"/>
          </w:tcPr>
          <w:p w14:paraId="3990D1B1" w14:textId="462FA26C" w:rsidR="008522DB" w:rsidRPr="00C549A3" w:rsidRDefault="00C549A3" w:rsidP="008522DB">
            <w:pPr>
              <w:rPr>
                <w:rFonts w:ascii="Gotham-Medium" w:hAnsi="Gotham-Medium"/>
                <w:lang w:val="fr-FR"/>
              </w:rPr>
            </w:pPr>
            <w:r w:rsidRPr="00C549A3">
              <w:rPr>
                <w:rFonts w:ascii="Gotham-Medium" w:hAnsi="Gotham-Medium"/>
                <w:lang w:val="fr-FR"/>
              </w:rPr>
              <w:t>Expérience</w:t>
            </w:r>
          </w:p>
        </w:tc>
        <w:tc>
          <w:tcPr>
            <w:tcW w:w="2743" w:type="dxa"/>
          </w:tcPr>
          <w:p w14:paraId="03C937A4" w14:textId="6693715A" w:rsidR="008522DB" w:rsidRPr="00C549A3" w:rsidRDefault="00C549A3" w:rsidP="008522DB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596834DE" w14:textId="10314A3D" w:rsidR="008522DB" w:rsidRPr="00C549A3" w:rsidRDefault="00C549A3" w:rsidP="008522DB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0DC0FB86" w14:textId="10EA1243" w:rsidR="008522DB" w:rsidRPr="00C549A3" w:rsidRDefault="008522DB" w:rsidP="00C549A3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Langu</w:t>
            </w:r>
            <w:r w:rsidR="00C549A3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es</w:t>
            </w:r>
          </w:p>
        </w:tc>
      </w:tr>
    </w:tbl>
    <w:p w14:paraId="5DE4522F" w14:textId="77777777" w:rsidR="00B50DAA" w:rsidRPr="00C549A3" w:rsidRDefault="00B50DAA" w:rsidP="008522DB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BE954" wp14:editId="0983261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398145" y="0"/>
                              </a:lnTo>
                              <a:lnTo>
                                <a:pt x="470535" y="108585"/>
                              </a:lnTo>
                              <a:lnTo>
                                <a:pt x="542925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0;margin-top:6pt;width:538.65pt;height: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" path="m0,3810l398145,,470535,108585,542925,,6840855,3175e" filled="f" strokecolor="gray [1629]" strokeweight=".5pt">
                <v:path arrowok="t" o:connecttype="custom" o:connectlocs="0,3810;398145,0;470535,108585;542925,0;6840855,3175" o:connectangles="0,0,0,0,0"/>
              </v:shape>
            </w:pict>
          </mc:Fallback>
        </mc:AlternateContent>
      </w:r>
    </w:p>
    <w:p w14:paraId="1B31CD30" w14:textId="77777777" w:rsidR="00B50DAA" w:rsidRPr="00C549A3" w:rsidRDefault="00B50DAA" w:rsidP="008522DB">
      <w:pPr>
        <w:rPr>
          <w:lang w:val="fr-FR"/>
        </w:rPr>
      </w:pPr>
    </w:p>
    <w:p w14:paraId="5D6D2028" w14:textId="71865D34" w:rsidR="0039429F" w:rsidRDefault="0039429F" w:rsidP="0039429F">
      <w:pPr>
        <w:rPr>
          <w:lang w:val="fr-FR"/>
        </w:rPr>
      </w:pPr>
      <w:r w:rsidRPr="0039429F">
        <w:rPr>
          <w:lang w:val="fr-FR"/>
        </w:rPr>
        <w:t xml:space="preserve"> </w:t>
      </w:r>
    </w:p>
    <w:p w14:paraId="09D5B4BA" w14:textId="77777777" w:rsidR="0039429F" w:rsidRDefault="0039429F" w:rsidP="0039429F">
      <w:pPr>
        <w:rPr>
          <w:lang w:val="fr-FR"/>
        </w:rPr>
      </w:pPr>
    </w:p>
    <w:p w14:paraId="3E6C0B96" w14:textId="77777777" w:rsidR="001365C7" w:rsidRPr="00C549A3" w:rsidRDefault="001365C7" w:rsidP="008522DB">
      <w:pPr>
        <w:rPr>
          <w:lang w:val="fr-FR"/>
        </w:rPr>
      </w:pPr>
    </w:p>
    <w:p w14:paraId="5F28AAFE" w14:textId="77777777" w:rsidR="001365C7" w:rsidRPr="00C549A3" w:rsidRDefault="001365C7" w:rsidP="008522DB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6"/>
        <w:gridCol w:w="8210"/>
      </w:tblGrid>
      <w:tr w:rsidR="000056F8" w:rsidRPr="00C549A3" w14:paraId="51D51379" w14:textId="77777777" w:rsidTr="000056F8">
        <w:trPr>
          <w:trHeight w:val="1579"/>
        </w:trPr>
        <w:tc>
          <w:tcPr>
            <w:tcW w:w="2420" w:type="dxa"/>
            <w:tcBorders>
              <w:right w:val="single" w:sz="4" w:space="0" w:color="E96C08"/>
            </w:tcBorders>
          </w:tcPr>
          <w:p w14:paraId="59295EBF" w14:textId="70006758" w:rsidR="000056F8" w:rsidRPr="00C549A3" w:rsidRDefault="000056F8" w:rsidP="0038032B">
            <w:pPr>
              <w:rPr>
                <w:rFonts w:ascii="Gotham-Medium" w:hAnsi="Gotham-Medium"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J</w:t>
            </w:r>
            <w:r w:rsidRPr="00332E3B">
              <w:rPr>
                <w:rFonts w:ascii="Gotham-Medium" w:hAnsi="Gotham-Medium"/>
                <w:b/>
                <w:bCs/>
                <w:lang w:val="fr-FR"/>
              </w:rPr>
              <w:t>uil. 2014</w:t>
            </w:r>
            <w:r>
              <w:rPr>
                <w:rFonts w:ascii="Gotham-Medium" w:hAnsi="Gotham-Medium"/>
                <w:b/>
                <w:bCs/>
                <w:lang w:val="fr-FR"/>
              </w:rPr>
              <w:t xml:space="preserve"> – sept 2015</w:t>
            </w:r>
          </w:p>
          <w:p w14:paraId="17F64452" w14:textId="69E231DF" w:rsidR="000056F8" w:rsidRPr="00C549A3" w:rsidRDefault="000056F8" w:rsidP="0038032B">
            <w:pPr>
              <w:rPr>
                <w:lang w:val="fr-FR"/>
              </w:rPr>
            </w:pPr>
            <w:r>
              <w:rPr>
                <w:lang w:val="fr-FR"/>
              </w:rPr>
              <w:t xml:space="preserve">Software </w:t>
            </w:r>
            <w:proofErr w:type="spellStart"/>
            <w:r>
              <w:rPr>
                <w:lang w:val="fr-FR"/>
              </w:rPr>
              <w:t>engineer</w:t>
            </w:r>
            <w:proofErr w:type="spellEnd"/>
          </w:p>
          <w:p w14:paraId="23249DA8" w14:textId="2C32AAF3" w:rsidR="000056F8" w:rsidRPr="00C549A3" w:rsidRDefault="000056F8" w:rsidP="0038032B">
            <w:pPr>
              <w:rPr>
                <w:lang w:val="fr-FR"/>
              </w:rPr>
            </w:pPr>
            <w:r>
              <w:rPr>
                <w:lang w:val="fr-FR"/>
              </w:rPr>
              <w:t xml:space="preserve">Champ </w:t>
            </w:r>
            <w:proofErr w:type="spellStart"/>
            <w:r>
              <w:rPr>
                <w:lang w:val="fr-FR"/>
              </w:rPr>
              <w:t>Cargosystems</w:t>
            </w:r>
            <w:proofErr w:type="spellEnd"/>
          </w:p>
          <w:p w14:paraId="4EC0E875" w14:textId="77777777" w:rsidR="000056F8" w:rsidRPr="00C549A3" w:rsidRDefault="000056F8" w:rsidP="0038032B">
            <w:pPr>
              <w:rPr>
                <w:lang w:val="fr-FR"/>
              </w:rPr>
            </w:pPr>
            <w:r w:rsidRPr="00C549A3">
              <w:rPr>
                <w:lang w:val="fr-FR"/>
              </w:rPr>
              <w:t>Luxembourg</w:t>
            </w:r>
          </w:p>
        </w:tc>
        <w:tc>
          <w:tcPr>
            <w:tcW w:w="136" w:type="dxa"/>
            <w:tcBorders>
              <w:left w:val="single" w:sz="4" w:space="0" w:color="E96C08"/>
            </w:tcBorders>
          </w:tcPr>
          <w:p w14:paraId="414543E0" w14:textId="77777777" w:rsidR="000056F8" w:rsidRDefault="000056F8">
            <w:pPr>
              <w:rPr>
                <w:lang w:val="fr-FR"/>
              </w:rPr>
            </w:pPr>
          </w:p>
          <w:p w14:paraId="1949BC13" w14:textId="77777777" w:rsidR="000056F8" w:rsidRDefault="000056F8">
            <w:pPr>
              <w:rPr>
                <w:lang w:val="fr-FR"/>
              </w:rPr>
            </w:pPr>
          </w:p>
          <w:p w14:paraId="3CC0D442" w14:textId="77777777" w:rsidR="000056F8" w:rsidRDefault="000056F8">
            <w:pPr>
              <w:rPr>
                <w:lang w:val="fr-FR"/>
              </w:rPr>
            </w:pPr>
          </w:p>
          <w:p w14:paraId="4C9BBA06" w14:textId="77777777" w:rsidR="000056F8" w:rsidRDefault="000056F8">
            <w:pPr>
              <w:rPr>
                <w:lang w:val="fr-FR"/>
              </w:rPr>
            </w:pPr>
          </w:p>
          <w:p w14:paraId="0D3C4E0D" w14:textId="77777777" w:rsidR="000056F8" w:rsidRDefault="000056F8">
            <w:pPr>
              <w:rPr>
                <w:lang w:val="fr-FR"/>
              </w:rPr>
            </w:pPr>
          </w:p>
          <w:p w14:paraId="3B5DD5B7" w14:textId="77777777" w:rsidR="000056F8" w:rsidRPr="00C549A3" w:rsidRDefault="000056F8" w:rsidP="000056F8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0E5C5B8F" w14:textId="0EF3D5CD" w:rsidR="000056F8" w:rsidRPr="00C549A3" w:rsidRDefault="000056F8" w:rsidP="00464B81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332E3B">
              <w:rPr>
                <w:lang w:val="fr-FR"/>
              </w:rPr>
              <w:t>Développement d’une plateforme applicative.</w:t>
            </w:r>
          </w:p>
          <w:p w14:paraId="4EC0B30F" w14:textId="1D30937C" w:rsidR="000056F8" w:rsidRDefault="000056F8" w:rsidP="00464B81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332E3B">
              <w:rPr>
                <w:lang w:val="fr-FR"/>
              </w:rPr>
              <w:t xml:space="preserve">Mise en place d’une solution d’indexation inspirée de </w:t>
            </w:r>
            <w:proofErr w:type="spellStart"/>
            <w:r w:rsidRPr="00332E3B">
              <w:rPr>
                <w:lang w:val="fr-FR"/>
              </w:rPr>
              <w:t>spring</w:t>
            </w:r>
            <w:proofErr w:type="spellEnd"/>
            <w:r w:rsidRPr="00332E3B">
              <w:rPr>
                <w:lang w:val="fr-FR"/>
              </w:rPr>
              <w:t>-data.</w:t>
            </w:r>
          </w:p>
          <w:p w14:paraId="59A2B3B5" w14:textId="44F60F7D" w:rsidR="000056F8" w:rsidRPr="00C549A3" w:rsidRDefault="000056F8" w:rsidP="00332E3B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332E3B">
              <w:rPr>
                <w:lang w:val="fr-FR"/>
              </w:rPr>
              <w:t>Développement du Framework UI.</w:t>
            </w:r>
          </w:p>
        </w:tc>
      </w:tr>
    </w:tbl>
    <w:p w14:paraId="53314EFF" w14:textId="714F05BE" w:rsidR="00A02928" w:rsidRDefault="00A02928" w:rsidP="008522DB">
      <w:pPr>
        <w:rPr>
          <w:lang w:val="fr-FR"/>
        </w:rPr>
      </w:pPr>
    </w:p>
    <w:p w14:paraId="25B07CA8" w14:textId="77777777" w:rsidR="00A02928" w:rsidRPr="00C549A3" w:rsidRDefault="00A02928" w:rsidP="008522DB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6"/>
        <w:gridCol w:w="8210"/>
      </w:tblGrid>
      <w:tr w:rsidR="000056F8" w:rsidRPr="00C549A3" w14:paraId="013DD023" w14:textId="77777777" w:rsidTr="000056F8">
        <w:trPr>
          <w:trHeight w:val="1579"/>
        </w:trPr>
        <w:tc>
          <w:tcPr>
            <w:tcW w:w="2420" w:type="dxa"/>
            <w:tcBorders>
              <w:right w:val="single" w:sz="4" w:space="0" w:color="E96C08"/>
            </w:tcBorders>
          </w:tcPr>
          <w:p w14:paraId="68DE27B2" w14:textId="42BE399B" w:rsidR="000056F8" w:rsidRPr="00C549A3" w:rsidRDefault="000056F8" w:rsidP="00E34BF0">
            <w:pPr>
              <w:rPr>
                <w:rFonts w:ascii="Gotham-Medium" w:hAnsi="Gotham-Medium"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Pr="00C549A3">
              <w:rPr>
                <w:rFonts w:ascii="Gotham-Medium" w:hAnsi="Gotham-Medium"/>
                <w:b/>
                <w:bCs/>
                <w:lang w:val="fr-FR"/>
              </w:rPr>
              <w:t xml:space="preserve"> 201</w:t>
            </w:r>
            <w:r>
              <w:rPr>
                <w:rFonts w:ascii="Gotham-Medium" w:hAnsi="Gotham-Medium"/>
                <w:b/>
                <w:bCs/>
                <w:lang w:val="fr-FR"/>
              </w:rPr>
              <w:t>3 - juin</w:t>
            </w:r>
            <w:r w:rsidRPr="00C549A3">
              <w:rPr>
                <w:rFonts w:ascii="Gotham-Medium" w:hAnsi="Gotham-Medium"/>
                <w:b/>
                <w:bCs/>
                <w:lang w:val="fr-FR"/>
              </w:rPr>
              <w:t xml:space="preserve"> 201</w:t>
            </w:r>
            <w:r>
              <w:rPr>
                <w:rFonts w:ascii="Gotham-Medium" w:hAnsi="Gotham-Medium"/>
                <w:b/>
                <w:bCs/>
                <w:lang w:val="fr-FR"/>
              </w:rPr>
              <w:t>4</w:t>
            </w:r>
          </w:p>
          <w:p w14:paraId="2DA5C223" w14:textId="2E9B9F3D" w:rsidR="000056F8" w:rsidRPr="00C549A3" w:rsidRDefault="000056F8" w:rsidP="00E34BF0">
            <w:pPr>
              <w:rPr>
                <w:lang w:val="fr-FR"/>
              </w:rPr>
            </w:pPr>
            <w:r>
              <w:rPr>
                <w:lang w:val="fr-FR"/>
              </w:rPr>
              <w:t>Team leader</w:t>
            </w:r>
          </w:p>
          <w:p w14:paraId="4B1596D3" w14:textId="3DF815A7" w:rsidR="000056F8" w:rsidRPr="00C549A3" w:rsidRDefault="000056F8" w:rsidP="00332E3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Cetrel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securities</w:t>
            </w:r>
            <w:proofErr w:type="spellEnd"/>
          </w:p>
          <w:p w14:paraId="1647FBE4" w14:textId="77777777" w:rsidR="000056F8" w:rsidRPr="00C549A3" w:rsidRDefault="000056F8" w:rsidP="00E34BF0">
            <w:pPr>
              <w:rPr>
                <w:lang w:val="fr-FR"/>
              </w:rPr>
            </w:pPr>
            <w:r w:rsidRPr="00C549A3">
              <w:rPr>
                <w:lang w:val="fr-FR"/>
              </w:rPr>
              <w:t>Luxembourg</w:t>
            </w:r>
          </w:p>
        </w:tc>
        <w:tc>
          <w:tcPr>
            <w:tcW w:w="136" w:type="dxa"/>
            <w:tcBorders>
              <w:left w:val="single" w:sz="4" w:space="0" w:color="E96C08"/>
            </w:tcBorders>
          </w:tcPr>
          <w:p w14:paraId="5273A5E4" w14:textId="77777777" w:rsidR="000056F8" w:rsidRDefault="000056F8">
            <w:pPr>
              <w:rPr>
                <w:lang w:val="fr-FR"/>
              </w:rPr>
            </w:pPr>
          </w:p>
          <w:p w14:paraId="39AFFE49" w14:textId="77777777" w:rsidR="000056F8" w:rsidRDefault="000056F8">
            <w:pPr>
              <w:rPr>
                <w:lang w:val="fr-FR"/>
              </w:rPr>
            </w:pPr>
          </w:p>
          <w:p w14:paraId="2FBB03EC" w14:textId="77777777" w:rsidR="000056F8" w:rsidRDefault="000056F8">
            <w:pPr>
              <w:rPr>
                <w:lang w:val="fr-FR"/>
              </w:rPr>
            </w:pPr>
          </w:p>
          <w:p w14:paraId="34924090" w14:textId="77777777" w:rsidR="000056F8" w:rsidRDefault="000056F8">
            <w:pPr>
              <w:rPr>
                <w:lang w:val="fr-FR"/>
              </w:rPr>
            </w:pPr>
          </w:p>
          <w:p w14:paraId="16A8528D" w14:textId="77777777" w:rsidR="000056F8" w:rsidRPr="00C549A3" w:rsidRDefault="000056F8" w:rsidP="000056F8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1FEBF6D2" w14:textId="71A9B597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d’une application Web GWT permettant la validation des prix de références d’instruments</w:t>
            </w:r>
            <w:r>
              <w:rPr>
                <w:lang w:val="fr-FR"/>
              </w:rPr>
              <w:t xml:space="preserve"> </w:t>
            </w:r>
            <w:r w:rsidRPr="00CD6BD7">
              <w:rPr>
                <w:lang w:val="fr-FR"/>
              </w:rPr>
              <w:t xml:space="preserve">financiers à partir des données de différents fournisseurs (SIX </w:t>
            </w:r>
            <w:proofErr w:type="spellStart"/>
            <w:r w:rsidRPr="00CD6BD7">
              <w:rPr>
                <w:lang w:val="fr-FR"/>
              </w:rPr>
              <w:t>Telekurs</w:t>
            </w:r>
            <w:proofErr w:type="spellEnd"/>
            <w:r w:rsidRPr="00CD6BD7">
              <w:rPr>
                <w:lang w:val="fr-FR"/>
              </w:rPr>
              <w:t>, Reuters, Bloomberg).</w:t>
            </w:r>
          </w:p>
          <w:p w14:paraId="3A68AABC" w14:textId="2DC65348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 xml:space="preserve">Implémentation d’exports des données SIX </w:t>
            </w:r>
            <w:proofErr w:type="spellStart"/>
            <w:r w:rsidRPr="00CD6BD7">
              <w:rPr>
                <w:lang w:val="fr-FR"/>
              </w:rPr>
              <w:t>Telekurs</w:t>
            </w:r>
            <w:proofErr w:type="spellEnd"/>
            <w:r w:rsidRPr="00CD6BD7">
              <w:rPr>
                <w:lang w:val="fr-FR"/>
              </w:rPr>
              <w:t>.</w:t>
            </w:r>
          </w:p>
          <w:p w14:paraId="5C6ABCF8" w14:textId="3BDD029F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d’une application Web GWT permettant de gérer les droits d’accès aux différents produits.</w:t>
            </w:r>
          </w:p>
          <w:p w14:paraId="0D8EE5A6" w14:textId="13338477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d’outils génériques pour l’</w:t>
            </w:r>
            <w:proofErr w:type="spellStart"/>
            <w:r w:rsidRPr="00CD6BD7">
              <w:rPr>
                <w:lang w:val="fr-FR"/>
              </w:rPr>
              <w:t>equipe</w:t>
            </w:r>
            <w:proofErr w:type="spellEnd"/>
            <w:r w:rsidRPr="00CD6BD7">
              <w:rPr>
                <w:lang w:val="fr-FR"/>
              </w:rPr>
              <w:t xml:space="preserve"> support pour l’export/import table d’une base de données</w:t>
            </w:r>
            <w:r>
              <w:rPr>
                <w:lang w:val="fr-FR"/>
              </w:rPr>
              <w:t xml:space="preserve"> vers des</w:t>
            </w:r>
            <w:r w:rsidRPr="00CD6BD7">
              <w:rPr>
                <w:lang w:val="fr-FR"/>
              </w:rPr>
              <w:t xml:space="preserve"> fichiers csv ou </w:t>
            </w:r>
            <w:proofErr w:type="spellStart"/>
            <w:r w:rsidRPr="00CD6BD7">
              <w:rPr>
                <w:lang w:val="fr-FR"/>
              </w:rPr>
              <w:t>xml</w:t>
            </w:r>
            <w:proofErr w:type="spellEnd"/>
            <w:r w:rsidRPr="00CD6BD7">
              <w:rPr>
                <w:lang w:val="fr-FR"/>
              </w:rPr>
              <w:t>.</w:t>
            </w:r>
          </w:p>
          <w:p w14:paraId="3E0CCE12" w14:textId="14B504AC" w:rsidR="000056F8" w:rsidRPr="00CD6BD7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Référent technique de l’équipe de développement.</w:t>
            </w:r>
          </w:p>
          <w:p w14:paraId="7D780AA8" w14:textId="2946DCF2" w:rsidR="000056F8" w:rsidRPr="00C549A3" w:rsidRDefault="000056F8" w:rsidP="00CD6BD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Veille technologique et mise en place d’un processus d’industrialisation logicielle.</w:t>
            </w:r>
          </w:p>
        </w:tc>
      </w:tr>
    </w:tbl>
    <w:p w14:paraId="6C1125A5" w14:textId="6974BA31" w:rsidR="00E34BF0" w:rsidRPr="00C549A3" w:rsidRDefault="00E34BF0" w:rsidP="008522DB">
      <w:pPr>
        <w:rPr>
          <w:lang w:val="fr-FR"/>
        </w:rPr>
      </w:pPr>
    </w:p>
    <w:p w14:paraId="69040F22" w14:textId="77777777" w:rsidR="008342E8" w:rsidRDefault="008342E8" w:rsidP="001151FC">
      <w:pPr>
        <w:rPr>
          <w:lang w:val="fr-FR"/>
        </w:rPr>
      </w:pPr>
      <w:r>
        <w:rPr>
          <w:lang w:val="fr-FR"/>
        </w:rPr>
        <w:br w:type="page"/>
      </w:r>
    </w:p>
    <w:p w14:paraId="43066996" w14:textId="77777777" w:rsidR="008342E8" w:rsidRDefault="008342E8" w:rsidP="008342E8">
      <w:pPr>
        <w:rPr>
          <w:rFonts w:ascii="Gotham-Bold" w:hAnsi="Gotham-Bold"/>
          <w:lang w:val="fr-FR"/>
        </w:rPr>
      </w:pPr>
      <w:r w:rsidRPr="003D24F0">
        <w:rPr>
          <w:rFonts w:ascii="Gotham-Bold" w:hAnsi="Gotham-Bold"/>
          <w:lang w:val="fr-FR"/>
        </w:rPr>
        <w:t>Applications réalisées</w:t>
      </w:r>
    </w:p>
    <w:p w14:paraId="0A224513" w14:textId="77777777" w:rsidR="003D24F0" w:rsidRPr="003D24F0" w:rsidRDefault="003D24F0" w:rsidP="008342E8">
      <w:pPr>
        <w:rPr>
          <w:rFonts w:ascii="Gotham-Bold" w:hAnsi="Gotham-Bold"/>
          <w:lang w:val="fr-FR"/>
        </w:rPr>
      </w:pPr>
    </w:p>
    <w:p w14:paraId="680D8804" w14:textId="77777777" w:rsidR="008342E8" w:rsidRDefault="008342E8" w:rsidP="008342E8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275B7C" w:rsidRPr="00C549A3" w14:paraId="0FAFD098" w14:textId="77777777" w:rsidTr="00275B7C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6A27EA33" w14:textId="31466DEA" w:rsidR="00275B7C" w:rsidRDefault="00CD6BD7" w:rsidP="008342E8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Avril 2013 – Aout 2013</w:t>
            </w:r>
          </w:p>
          <w:p w14:paraId="6F10CEB6" w14:textId="3223246F" w:rsidR="00CD6BD7" w:rsidRDefault="00CD6BD7" w:rsidP="008342E8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708F56F1" w14:textId="77777777" w:rsidR="00CD6BD7" w:rsidRDefault="00CD6BD7" w:rsidP="008342E8">
            <w:pPr>
              <w:rPr>
                <w:lang w:val="fr-FR"/>
              </w:rPr>
            </w:pPr>
            <w:r>
              <w:rPr>
                <w:lang w:val="fr-FR"/>
              </w:rPr>
              <w:t>Team leader</w:t>
            </w:r>
          </w:p>
          <w:p w14:paraId="5F6A746A" w14:textId="47301587" w:rsidR="00275B7C" w:rsidRPr="00C549A3" w:rsidRDefault="00CD6BD7" w:rsidP="00CD6BD7">
            <w:pPr>
              <w:rPr>
                <w:lang w:val="fr-FR"/>
              </w:rPr>
            </w:pPr>
            <w:r>
              <w:rPr>
                <w:lang w:val="fr-FR"/>
              </w:rPr>
              <w:t>Administration des contributions directes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190E70D9" w14:textId="77777777" w:rsidR="00275B7C" w:rsidRDefault="00275B7C">
            <w:pPr>
              <w:rPr>
                <w:lang w:val="fr-FR"/>
              </w:rPr>
            </w:pPr>
          </w:p>
          <w:p w14:paraId="5A0BEE27" w14:textId="77777777" w:rsidR="00275B7C" w:rsidRDefault="00275B7C">
            <w:pPr>
              <w:rPr>
                <w:lang w:val="fr-FR"/>
              </w:rPr>
            </w:pPr>
          </w:p>
          <w:p w14:paraId="16BC2649" w14:textId="77777777" w:rsidR="00275B7C" w:rsidRDefault="00275B7C">
            <w:pPr>
              <w:rPr>
                <w:lang w:val="fr-FR"/>
              </w:rPr>
            </w:pPr>
          </w:p>
          <w:p w14:paraId="4B15895F" w14:textId="77777777" w:rsidR="00275B7C" w:rsidRDefault="00275B7C">
            <w:pPr>
              <w:rPr>
                <w:lang w:val="fr-FR"/>
              </w:rPr>
            </w:pPr>
          </w:p>
          <w:p w14:paraId="31655F86" w14:textId="77777777" w:rsidR="00275B7C" w:rsidRPr="00C549A3" w:rsidRDefault="00275B7C" w:rsidP="00275B7C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5B315C53" w14:textId="17B2DFDB" w:rsidR="00275B7C" w:rsidRPr="00C549A3" w:rsidRDefault="00CD6BD7" w:rsidP="008342E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CD6BD7">
              <w:rPr>
                <w:lang w:val="fr-FR"/>
              </w:rPr>
              <w:t>Développement d’une application web pour la saisie de déclarations des sociétés.</w:t>
            </w:r>
          </w:p>
        </w:tc>
      </w:tr>
    </w:tbl>
    <w:p w14:paraId="0EAFA980" w14:textId="77777777" w:rsidR="00275B7C" w:rsidRDefault="00275B7C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5EF6CBA8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1ADF09AF" w14:textId="3AAB8A1F" w:rsidR="00CD6BD7" w:rsidRDefault="00CD6BD7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Juin 2012 – Sept 2012</w:t>
            </w:r>
          </w:p>
          <w:p w14:paraId="79833EC9" w14:textId="77777777" w:rsidR="00CD6BD7" w:rsidRDefault="00CD6BD7" w:rsidP="00CD6BD7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3B0C9869" w14:textId="33DFFF3E" w:rsidR="00CD6BD7" w:rsidRDefault="00CD6BD7" w:rsidP="00CD6BD7">
            <w:pPr>
              <w:rPr>
                <w:lang w:val="fr-FR"/>
              </w:rPr>
            </w:pPr>
            <w:r>
              <w:rPr>
                <w:lang w:val="fr-FR"/>
              </w:rPr>
              <w:t>Software Architect</w:t>
            </w:r>
          </w:p>
          <w:p w14:paraId="6D3FC37E" w14:textId="3411EEC0" w:rsidR="00CD6BD7" w:rsidRPr="00C549A3" w:rsidRDefault="00CD6BD7" w:rsidP="00CD6BD7">
            <w:pPr>
              <w:rPr>
                <w:lang w:val="fr-FR"/>
              </w:rPr>
            </w:pPr>
            <w:r>
              <w:rPr>
                <w:lang w:val="fr-FR"/>
              </w:rPr>
              <w:t>CTIE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423BA053" w14:textId="77777777" w:rsidR="00CD6BD7" w:rsidRDefault="00CD6BD7" w:rsidP="00CD6BD7">
            <w:pPr>
              <w:rPr>
                <w:lang w:val="fr-FR"/>
              </w:rPr>
            </w:pPr>
          </w:p>
          <w:p w14:paraId="04826B32" w14:textId="77777777" w:rsidR="00CD6BD7" w:rsidRDefault="00CD6BD7" w:rsidP="00CD6BD7">
            <w:pPr>
              <w:rPr>
                <w:lang w:val="fr-FR"/>
              </w:rPr>
            </w:pPr>
          </w:p>
          <w:p w14:paraId="1A5704E1" w14:textId="77777777" w:rsidR="00CD6BD7" w:rsidRDefault="00CD6BD7" w:rsidP="00CD6BD7">
            <w:pPr>
              <w:rPr>
                <w:lang w:val="fr-FR"/>
              </w:rPr>
            </w:pPr>
          </w:p>
          <w:p w14:paraId="1762E98F" w14:textId="77777777" w:rsidR="00CD6BD7" w:rsidRDefault="00CD6BD7" w:rsidP="00CD6BD7">
            <w:pPr>
              <w:rPr>
                <w:lang w:val="fr-FR"/>
              </w:rPr>
            </w:pPr>
          </w:p>
          <w:p w14:paraId="48A6C0CE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1CB09AF6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Architecture d’une solution web générique utilisée comme base aux projets Web CTIE :</w:t>
            </w:r>
          </w:p>
          <w:p w14:paraId="3E357E59" w14:textId="09966B44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d’éléments facilitant la mise au point de tests fonctionnels</w:t>
            </w:r>
          </w:p>
          <w:p w14:paraId="253CF1E7" w14:textId="42F37AC3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d’une validation JSR303 (</w:t>
            </w:r>
            <w:proofErr w:type="spellStart"/>
            <w:r w:rsidRPr="000056F8">
              <w:rPr>
                <w:lang w:val="fr-FR"/>
              </w:rPr>
              <w:t>Hibernate</w:t>
            </w:r>
            <w:proofErr w:type="spellEnd"/>
            <w:r w:rsidRPr="000056F8">
              <w:rPr>
                <w:lang w:val="fr-FR"/>
              </w:rPr>
              <w:t xml:space="preserve"> </w:t>
            </w:r>
            <w:proofErr w:type="spellStart"/>
            <w:r w:rsidRPr="000056F8">
              <w:rPr>
                <w:lang w:val="fr-FR"/>
              </w:rPr>
              <w:t>validator</w:t>
            </w:r>
            <w:proofErr w:type="spellEnd"/>
            <w:r w:rsidRPr="000056F8">
              <w:rPr>
                <w:lang w:val="fr-FR"/>
              </w:rPr>
              <w:t>)</w:t>
            </w:r>
          </w:p>
          <w:p w14:paraId="2E18EF07" w14:textId="0D9518B3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Mise en place de protection pour la sécurité du </w:t>
            </w:r>
            <w:proofErr w:type="spellStart"/>
            <w:r w:rsidRPr="000056F8">
              <w:rPr>
                <w:lang w:val="fr-FR"/>
              </w:rPr>
              <w:t>systeme</w:t>
            </w:r>
            <w:proofErr w:type="spellEnd"/>
          </w:p>
          <w:p w14:paraId="0D96BDA8" w14:textId="7D89111D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Développement d’une partie "administration des listes de choix" générique</w:t>
            </w:r>
          </w:p>
          <w:p w14:paraId="6AF68EE6" w14:textId="75EDA72E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d’une API permettant la création dynamique de requêtes JPQL</w:t>
            </w:r>
          </w:p>
          <w:p w14:paraId="403F7EF8" w14:textId="066D607E" w:rsidR="00CD6BD7" w:rsidRPr="00C549A3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Développement d’un système de génération de documents Office </w:t>
            </w:r>
            <w:proofErr w:type="spellStart"/>
            <w:r w:rsidRPr="000056F8">
              <w:rPr>
                <w:lang w:val="fr-FR"/>
              </w:rPr>
              <w:t>docx</w:t>
            </w:r>
            <w:proofErr w:type="spellEnd"/>
            <w:r w:rsidRPr="000056F8">
              <w:rPr>
                <w:lang w:val="fr-FR"/>
              </w:rPr>
              <w:t xml:space="preserve"> et </w:t>
            </w:r>
            <w:proofErr w:type="spellStart"/>
            <w:r w:rsidRPr="000056F8">
              <w:rPr>
                <w:lang w:val="fr-FR"/>
              </w:rPr>
              <w:t>xlsx</w:t>
            </w:r>
            <w:proofErr w:type="spellEnd"/>
            <w:r w:rsidR="00CD6BD7" w:rsidRPr="00CD6BD7">
              <w:rPr>
                <w:lang w:val="fr-FR"/>
              </w:rPr>
              <w:t>.</w:t>
            </w:r>
          </w:p>
        </w:tc>
      </w:tr>
    </w:tbl>
    <w:p w14:paraId="5B20F836" w14:textId="77777777" w:rsidR="00CD6BD7" w:rsidRDefault="00CD6BD7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2BD9B19B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55531003" w14:textId="564F9C0E" w:rsidR="00CD6BD7" w:rsidRDefault="000056F8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Oct. 2011 - Juin 2012</w:t>
            </w:r>
          </w:p>
          <w:p w14:paraId="6E9A19EE" w14:textId="77777777" w:rsidR="00CD6BD7" w:rsidRDefault="00CD6BD7" w:rsidP="00CD6BD7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74C26E43" w14:textId="18D77A28" w:rsidR="00CD6BD7" w:rsidRPr="00C549A3" w:rsidRDefault="000056F8" w:rsidP="00CD6BD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Psymap</w:t>
            </w:r>
            <w:proofErr w:type="spellEnd"/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620CF3E1" w14:textId="77777777" w:rsidR="00CD6BD7" w:rsidRDefault="00CD6BD7" w:rsidP="00CD6BD7">
            <w:pPr>
              <w:rPr>
                <w:lang w:val="fr-FR"/>
              </w:rPr>
            </w:pPr>
          </w:p>
          <w:p w14:paraId="25F4DC2D" w14:textId="77777777" w:rsidR="00CD6BD7" w:rsidRDefault="00CD6BD7" w:rsidP="00CD6BD7">
            <w:pPr>
              <w:rPr>
                <w:lang w:val="fr-FR"/>
              </w:rPr>
            </w:pPr>
          </w:p>
          <w:p w14:paraId="3DAF713B" w14:textId="77777777" w:rsidR="00CD6BD7" w:rsidRDefault="00CD6BD7" w:rsidP="00CD6BD7">
            <w:pPr>
              <w:rPr>
                <w:lang w:val="fr-FR"/>
              </w:rPr>
            </w:pPr>
          </w:p>
          <w:p w14:paraId="0E97B7D5" w14:textId="77777777" w:rsidR="00CD6BD7" w:rsidRDefault="00CD6BD7" w:rsidP="00CD6BD7">
            <w:pPr>
              <w:rPr>
                <w:lang w:val="fr-FR"/>
              </w:rPr>
            </w:pPr>
          </w:p>
          <w:p w14:paraId="6D742039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1B050D3E" w14:textId="58A8474F" w:rsidR="00CD6BD7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Développement d’une application web permettant de gérer les relations clientèle en fonction de la méthodologie</w:t>
            </w:r>
            <w:r>
              <w:rPr>
                <w:lang w:val="fr-FR"/>
              </w:rPr>
              <w:t xml:space="preserve"> </w:t>
            </w:r>
            <w:r w:rsidRPr="000056F8">
              <w:rPr>
                <w:lang w:val="fr-FR"/>
              </w:rPr>
              <w:t>MBTI.</w:t>
            </w:r>
          </w:p>
        </w:tc>
      </w:tr>
    </w:tbl>
    <w:p w14:paraId="3CEFC486" w14:textId="77777777" w:rsidR="00CD6BD7" w:rsidRDefault="00CD6BD7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6D0A8F59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051273C0" w14:textId="7E002DCA" w:rsidR="00CD6BD7" w:rsidRDefault="000056F8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2008 – </w:t>
            </w: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201</w:t>
            </w:r>
            <w:r>
              <w:rPr>
                <w:rFonts w:ascii="Gotham-Medium" w:hAnsi="Gotham-Medium"/>
                <w:b/>
                <w:bCs/>
                <w:lang w:val="fr-FR"/>
              </w:rPr>
              <w:t>1</w:t>
            </w:r>
          </w:p>
          <w:p w14:paraId="2FEF4001" w14:textId="77777777" w:rsidR="00CD6BD7" w:rsidRDefault="00CD6BD7" w:rsidP="00CD6BD7">
            <w:pPr>
              <w:rPr>
                <w:lang w:val="fr-FR"/>
              </w:rPr>
            </w:pPr>
            <w:r w:rsidRPr="00CD6BD7">
              <w:rPr>
                <w:lang w:val="fr-FR"/>
              </w:rPr>
              <w:t>CTG Luxembourg PSF</w:t>
            </w:r>
          </w:p>
          <w:p w14:paraId="08772322" w14:textId="0A755B39" w:rsidR="00CD6BD7" w:rsidRDefault="000056F8" w:rsidP="00CD6BD7">
            <w:pPr>
              <w:rPr>
                <w:lang w:val="fr-FR"/>
              </w:rPr>
            </w:pPr>
            <w:r>
              <w:rPr>
                <w:lang w:val="fr-FR"/>
              </w:rPr>
              <w:t xml:space="preserve">Software </w:t>
            </w:r>
            <w:proofErr w:type="spellStart"/>
            <w:r>
              <w:rPr>
                <w:lang w:val="fr-FR"/>
              </w:rPr>
              <w:t>engineer</w:t>
            </w:r>
            <w:proofErr w:type="spellEnd"/>
          </w:p>
          <w:p w14:paraId="5D8B8EBD" w14:textId="589AB283" w:rsidR="00CD6BD7" w:rsidRPr="00C549A3" w:rsidRDefault="000056F8" w:rsidP="00CD6BD7">
            <w:pPr>
              <w:rPr>
                <w:lang w:val="fr-FR"/>
              </w:rPr>
            </w:pPr>
            <w:r>
              <w:rPr>
                <w:lang w:val="fr-FR"/>
              </w:rPr>
              <w:t>Ministère de la Justice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4DEFDC20" w14:textId="77777777" w:rsidR="00CD6BD7" w:rsidRDefault="00CD6BD7" w:rsidP="00CD6BD7">
            <w:pPr>
              <w:rPr>
                <w:lang w:val="fr-FR"/>
              </w:rPr>
            </w:pPr>
          </w:p>
          <w:p w14:paraId="05DC8DF2" w14:textId="77777777" w:rsidR="00CD6BD7" w:rsidRDefault="00CD6BD7" w:rsidP="00CD6BD7">
            <w:pPr>
              <w:rPr>
                <w:lang w:val="fr-FR"/>
              </w:rPr>
            </w:pPr>
          </w:p>
          <w:p w14:paraId="793E39FA" w14:textId="77777777" w:rsidR="00CD6BD7" w:rsidRDefault="00CD6BD7" w:rsidP="00CD6BD7">
            <w:pPr>
              <w:rPr>
                <w:lang w:val="fr-FR"/>
              </w:rPr>
            </w:pPr>
          </w:p>
          <w:p w14:paraId="63432D72" w14:textId="77777777" w:rsidR="00CD6BD7" w:rsidRDefault="00CD6BD7" w:rsidP="00CD6BD7">
            <w:pPr>
              <w:rPr>
                <w:lang w:val="fr-FR"/>
              </w:rPr>
            </w:pPr>
          </w:p>
          <w:p w14:paraId="2333518C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1C86D2E2" w14:textId="0512F65F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Développement d’une application client lourd pour la gestion d’affaires judiciaires. Interconnexion du système</w:t>
            </w:r>
            <w:r>
              <w:rPr>
                <w:lang w:val="fr-FR"/>
              </w:rPr>
              <w:t xml:space="preserve"> </w:t>
            </w:r>
            <w:r w:rsidRPr="000056F8">
              <w:rPr>
                <w:lang w:val="fr-FR"/>
              </w:rPr>
              <w:t>de gestion des casiers judiciaires avec le réseau européen. Développements systèmes, interfaces de saisie de données et génération de statistiques.</w:t>
            </w:r>
          </w:p>
          <w:p w14:paraId="7B54E35E" w14:textId="507DA415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Maintenance de l’application, migration RAD7.0 </w:t>
            </w:r>
            <w:r>
              <w:rPr>
                <w:b/>
                <w:bCs/>
                <w:lang w:val="fr-FR"/>
              </w:rPr>
              <w:t>&gt;</w:t>
            </w:r>
            <w:r w:rsidRPr="000056F8">
              <w:rPr>
                <w:lang w:val="fr-FR"/>
              </w:rPr>
              <w:t xml:space="preserve"> RAD7.5 &amp; EJB2 </w:t>
            </w:r>
            <w:r>
              <w:rPr>
                <w:b/>
                <w:bCs/>
                <w:lang w:val="fr-FR"/>
              </w:rPr>
              <w:t>&gt;</w:t>
            </w:r>
            <w:r w:rsidRPr="000056F8">
              <w:rPr>
                <w:lang w:val="fr-FR"/>
              </w:rPr>
              <w:t xml:space="preserve"> EJB3.</w:t>
            </w:r>
          </w:p>
          <w:p w14:paraId="02CC2741" w14:textId="02A380FE" w:rsidR="00CD6BD7" w:rsidRPr="00C549A3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Mise en place d’outils d’intégration continue (Hudson, Sonar).</w:t>
            </w:r>
          </w:p>
        </w:tc>
      </w:tr>
    </w:tbl>
    <w:p w14:paraId="597F55FB" w14:textId="77777777" w:rsidR="00CD6BD7" w:rsidRDefault="00CD6BD7" w:rsidP="001151FC">
      <w:pPr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187"/>
        <w:gridCol w:w="8211"/>
      </w:tblGrid>
      <w:tr w:rsidR="00CD6BD7" w:rsidRPr="00C549A3" w14:paraId="65905D27" w14:textId="77777777" w:rsidTr="00CD6BD7">
        <w:trPr>
          <w:trHeight w:val="1579"/>
        </w:trPr>
        <w:tc>
          <w:tcPr>
            <w:tcW w:w="2368" w:type="dxa"/>
            <w:tcBorders>
              <w:right w:val="single" w:sz="4" w:space="0" w:color="FF6600"/>
            </w:tcBorders>
          </w:tcPr>
          <w:p w14:paraId="75CCDB98" w14:textId="782BF6C4" w:rsidR="00CD6BD7" w:rsidRDefault="000056F8" w:rsidP="00CD6BD7">
            <w:pPr>
              <w:rPr>
                <w:rFonts w:ascii="Gotham-Medium" w:hAnsi="Gotham-Medium"/>
                <w:b/>
                <w:bCs/>
                <w:lang w:val="fr-FR"/>
              </w:rPr>
            </w:pPr>
            <w:proofErr w:type="spellStart"/>
            <w:r>
              <w:rPr>
                <w:rFonts w:ascii="Gotham-Medium" w:hAnsi="Gotham-Medium"/>
                <w:b/>
                <w:bCs/>
                <w:lang w:val="fr-FR"/>
              </w:rPr>
              <w:t>Nov</w:t>
            </w:r>
            <w:proofErr w:type="spellEnd"/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200</w:t>
            </w:r>
            <w:r>
              <w:rPr>
                <w:rFonts w:ascii="Gotham-Medium" w:hAnsi="Gotham-Medium"/>
                <w:b/>
                <w:bCs/>
                <w:lang w:val="fr-FR"/>
              </w:rPr>
              <w:t>4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– </w:t>
            </w:r>
            <w:r>
              <w:rPr>
                <w:rFonts w:ascii="Gotham-Medium" w:hAnsi="Gotham-Medium"/>
                <w:b/>
                <w:bCs/>
                <w:lang w:val="fr-FR"/>
              </w:rPr>
              <w:t>Sept</w:t>
            </w:r>
            <w:r w:rsidR="00CD6BD7">
              <w:rPr>
                <w:rFonts w:ascii="Gotham-Medium" w:hAnsi="Gotham-Medium"/>
                <w:b/>
                <w:bCs/>
                <w:lang w:val="fr-FR"/>
              </w:rPr>
              <w:t xml:space="preserve"> 20</w:t>
            </w:r>
            <w:r>
              <w:rPr>
                <w:rFonts w:ascii="Gotham-Medium" w:hAnsi="Gotham-Medium"/>
                <w:b/>
                <w:bCs/>
                <w:lang w:val="fr-FR"/>
              </w:rPr>
              <w:t>08</w:t>
            </w:r>
          </w:p>
          <w:p w14:paraId="4F1155BF" w14:textId="1C0DB87F" w:rsidR="00CD6BD7" w:rsidRDefault="000056F8" w:rsidP="00CD6BD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Infass</w:t>
            </w:r>
            <w:proofErr w:type="spellEnd"/>
            <w:r>
              <w:rPr>
                <w:lang w:val="fr-FR"/>
              </w:rPr>
              <w:t xml:space="preserve"> Systèmes</w:t>
            </w:r>
          </w:p>
          <w:p w14:paraId="6D5F2A65" w14:textId="6AEF1780" w:rsidR="00CD6BD7" w:rsidRPr="00C549A3" w:rsidRDefault="000056F8" w:rsidP="000056F8">
            <w:pPr>
              <w:rPr>
                <w:lang w:val="fr-FR"/>
              </w:rPr>
            </w:pPr>
            <w:r>
              <w:rPr>
                <w:lang w:val="fr-FR"/>
              </w:rPr>
              <w:t>Ingénieur études et développement</w:t>
            </w:r>
          </w:p>
        </w:tc>
        <w:tc>
          <w:tcPr>
            <w:tcW w:w="187" w:type="dxa"/>
            <w:tcBorders>
              <w:left w:val="single" w:sz="4" w:space="0" w:color="FF6600"/>
            </w:tcBorders>
          </w:tcPr>
          <w:p w14:paraId="76EA4DAA" w14:textId="77777777" w:rsidR="00CD6BD7" w:rsidRDefault="00CD6BD7" w:rsidP="00CD6BD7">
            <w:pPr>
              <w:rPr>
                <w:lang w:val="fr-FR"/>
              </w:rPr>
            </w:pPr>
          </w:p>
          <w:p w14:paraId="15B25F08" w14:textId="77777777" w:rsidR="00CD6BD7" w:rsidRDefault="00CD6BD7" w:rsidP="00CD6BD7">
            <w:pPr>
              <w:rPr>
                <w:lang w:val="fr-FR"/>
              </w:rPr>
            </w:pPr>
          </w:p>
          <w:p w14:paraId="76F47B83" w14:textId="77777777" w:rsidR="00CD6BD7" w:rsidRDefault="00CD6BD7" w:rsidP="00CD6BD7">
            <w:pPr>
              <w:rPr>
                <w:lang w:val="fr-FR"/>
              </w:rPr>
            </w:pPr>
          </w:p>
          <w:p w14:paraId="1C3346FB" w14:textId="77777777" w:rsidR="00CD6BD7" w:rsidRDefault="00CD6BD7" w:rsidP="00CD6BD7">
            <w:pPr>
              <w:rPr>
                <w:lang w:val="fr-FR"/>
              </w:rPr>
            </w:pPr>
          </w:p>
          <w:p w14:paraId="7636BE5B" w14:textId="77777777" w:rsidR="00CD6BD7" w:rsidRPr="00C549A3" w:rsidRDefault="00CD6BD7" w:rsidP="00CD6BD7">
            <w:pPr>
              <w:rPr>
                <w:lang w:val="fr-FR"/>
              </w:rPr>
            </w:pPr>
          </w:p>
        </w:tc>
        <w:tc>
          <w:tcPr>
            <w:tcW w:w="8211" w:type="dxa"/>
          </w:tcPr>
          <w:p w14:paraId="25BFD6FE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Intégré à une équipe d’ingénieurs participant à la conception d’une plateforme logicielle J2EE et au développement</w:t>
            </w:r>
          </w:p>
          <w:p w14:paraId="4BA79C93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de progiciels pour des clients des secteurs de l’assurance (</w:t>
            </w:r>
            <w:proofErr w:type="spellStart"/>
            <w:r w:rsidRPr="000056F8">
              <w:rPr>
                <w:lang w:val="fr-FR"/>
              </w:rPr>
              <w:t>Siaci</w:t>
            </w:r>
            <w:proofErr w:type="spellEnd"/>
            <w:r w:rsidRPr="000056F8">
              <w:rPr>
                <w:lang w:val="fr-FR"/>
              </w:rPr>
              <w:t>), du transport et du travail</w:t>
            </w:r>
          </w:p>
          <w:p w14:paraId="782E861F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temporaire.</w:t>
            </w:r>
          </w:p>
          <w:p w14:paraId="2BDC417C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Développements systèmes (interface utilisateur, </w:t>
            </w:r>
            <w:proofErr w:type="spellStart"/>
            <w:r w:rsidRPr="000056F8">
              <w:rPr>
                <w:lang w:val="fr-FR"/>
              </w:rPr>
              <w:t>persistence</w:t>
            </w:r>
            <w:proofErr w:type="spellEnd"/>
            <w:r w:rsidRPr="000056F8">
              <w:rPr>
                <w:lang w:val="fr-FR"/>
              </w:rPr>
              <w:t>, outils d’administration, . . .) et métier (création</w:t>
            </w:r>
          </w:p>
          <w:p w14:paraId="3BC8ED04" w14:textId="77777777" w:rsidR="000056F8" w:rsidRPr="000056F8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 xml:space="preserve">de programmes de saisie de données, </w:t>
            </w:r>
            <w:proofErr w:type="spellStart"/>
            <w:r w:rsidRPr="000056F8">
              <w:rPr>
                <w:lang w:val="fr-FR"/>
              </w:rPr>
              <w:t>reporting</w:t>
            </w:r>
            <w:proofErr w:type="spellEnd"/>
            <w:r w:rsidRPr="000056F8">
              <w:rPr>
                <w:lang w:val="fr-FR"/>
              </w:rPr>
              <w:t>, . . .).</w:t>
            </w:r>
          </w:p>
          <w:p w14:paraId="2D31AB96" w14:textId="26398A6C" w:rsidR="00CD6BD7" w:rsidRPr="00C549A3" w:rsidRDefault="000056F8" w:rsidP="000056F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0056F8">
              <w:rPr>
                <w:lang w:val="fr-FR"/>
              </w:rPr>
              <w:t>Prise en charge d’une partie de la maintenance et du suivi clientèle.</w:t>
            </w:r>
          </w:p>
        </w:tc>
      </w:tr>
    </w:tbl>
    <w:p w14:paraId="548056BF" w14:textId="75C647B4" w:rsidR="001151FC" w:rsidRPr="00C549A3" w:rsidRDefault="006C2C1D" w:rsidP="001151FC">
      <w:pPr>
        <w:rPr>
          <w:lang w:val="fr-FR"/>
        </w:rPr>
      </w:pPr>
      <w:r>
        <w:rPr>
          <w:lang w:val="fr-FR"/>
        </w:rPr>
        <w:br w:type="page"/>
      </w:r>
    </w:p>
    <w:p w14:paraId="254382CF" w14:textId="3C2AC7CB" w:rsidR="00C549A3" w:rsidRPr="00C549A3" w:rsidRDefault="000056F8" w:rsidP="00C549A3">
      <w:pPr>
        <w:rPr>
          <w:lang w:val="fr-FR"/>
        </w:rPr>
      </w:pPr>
      <w:r>
        <w:rPr>
          <w:lang w:val="fr-FR"/>
        </w:rPr>
        <w:t>APA</w:t>
      </w:r>
    </w:p>
    <w:p w14:paraId="632D1FF0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818E5" wp14:editId="59BFBDF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TnPr&#10;hN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1151FC" w:rsidRPr="00C549A3" w14:paraId="15314A49" w14:textId="77777777" w:rsidTr="001151FC">
        <w:tc>
          <w:tcPr>
            <w:tcW w:w="2636" w:type="dxa"/>
          </w:tcPr>
          <w:p w14:paraId="552F3345" w14:textId="56BFF7E8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Expé</w:t>
            </w:r>
            <w:r w:rsidR="001151FC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riences</w:t>
            </w:r>
          </w:p>
        </w:tc>
        <w:tc>
          <w:tcPr>
            <w:tcW w:w="2743" w:type="dxa"/>
          </w:tcPr>
          <w:p w14:paraId="0ECECC4A" w14:textId="30131BD3" w:rsidR="001151FC" w:rsidRPr="00C549A3" w:rsidRDefault="00C549A3" w:rsidP="001151FC">
            <w:pPr>
              <w:rPr>
                <w:rFonts w:ascii="Gotham-Medium" w:hAnsi="Gotham-Medium"/>
                <w:lang w:val="fr-FR"/>
              </w:rPr>
            </w:pPr>
            <w:r w:rsidRPr="00C549A3">
              <w:rPr>
                <w:rFonts w:ascii="Gotham-Medium" w:hAnsi="Gotham-Medium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2E7FEDC7" w14:textId="132EBCA3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7CD1BC49" w14:textId="51AA73E6" w:rsidR="001151FC" w:rsidRPr="00C549A3" w:rsidRDefault="001151FC" w:rsidP="00C549A3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Langu</w:t>
            </w:r>
            <w:r w:rsidR="00C549A3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</w:t>
            </w: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s</w:t>
            </w:r>
          </w:p>
        </w:tc>
      </w:tr>
    </w:tbl>
    <w:p w14:paraId="1EFB9F79" w14:textId="77777777" w:rsidR="00733169" w:rsidRPr="00C549A3" w:rsidRDefault="00733169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69B99" wp14:editId="48EBF64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95453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882140 w 6840855"/>
                            <a:gd name="connsiteY2" fmla="*/ 108585 h 108585"/>
                            <a:gd name="connsiteX3" fmla="*/ 195453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09750 w 6840855"/>
                            <a:gd name="connsiteY1" fmla="*/ 0 h 108585"/>
                            <a:gd name="connsiteX2" fmla="*/ 1882140 w 6840855"/>
                            <a:gd name="connsiteY2" fmla="*/ 108585 h 108585"/>
                            <a:gd name="connsiteX3" fmla="*/ 1954530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1809750" y="0"/>
                              </a:lnTo>
                              <a:lnTo>
                                <a:pt x="1882140" y="108585"/>
                              </a:lnTo>
                              <a:lnTo>
                                <a:pt x="1954530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0;margin-top:6pt;width:538.65pt;height: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" path="m0,3810l1809750,,1882140,108585,1954530,,6840855,3175e" filled="f" strokecolor="gray [1629]" strokeweight=".5pt">
                <v:path arrowok="t" o:connecttype="custom" o:connectlocs="0,3810;1809750,0;1882140,108585;1954530,0;6840855,3175" o:connectangles="0,0,0,0,0"/>
              </v:shape>
            </w:pict>
          </mc:Fallback>
        </mc:AlternateContent>
      </w:r>
    </w:p>
    <w:p w14:paraId="3621AD57" w14:textId="77777777" w:rsidR="00733169" w:rsidRPr="00C549A3" w:rsidRDefault="00733169" w:rsidP="001151FC">
      <w:pPr>
        <w:rPr>
          <w:lang w:val="fr-FR"/>
        </w:rPr>
      </w:pPr>
    </w:p>
    <w:p w14:paraId="4503A7EA" w14:textId="77777777" w:rsidR="001151FC" w:rsidRPr="00C549A3" w:rsidRDefault="001151FC" w:rsidP="001151FC">
      <w:pPr>
        <w:rPr>
          <w:lang w:val="fr-FR"/>
        </w:rPr>
      </w:pPr>
    </w:p>
    <w:p w14:paraId="23B51D3E" w14:textId="48BF131B" w:rsidR="00E34BF0" w:rsidRPr="000056F8" w:rsidRDefault="000056F8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>Langages</w:t>
      </w:r>
      <w:r w:rsidR="00C549A3" w:rsidRPr="00C549A3">
        <w:rPr>
          <w:rFonts w:ascii="Gotham-Medium" w:hAnsi="Gotham-Medium"/>
          <w:bCs/>
          <w:lang w:val="fr-FR"/>
        </w:rPr>
        <w:t xml:space="preserve"> </w:t>
      </w:r>
      <w:r w:rsidR="00E34BF0" w:rsidRPr="00C549A3">
        <w:rPr>
          <w:bCs/>
          <w:lang w:val="fr-FR"/>
        </w:rPr>
        <w:t xml:space="preserve">: </w:t>
      </w:r>
      <w:r w:rsidRPr="000056F8">
        <w:rPr>
          <w:bCs/>
          <w:lang w:val="fr-FR"/>
        </w:rPr>
        <w:t xml:space="preserve">Java / </w:t>
      </w:r>
      <w:proofErr w:type="gramStart"/>
      <w:r w:rsidRPr="000056F8">
        <w:rPr>
          <w:bCs/>
          <w:lang w:val="fr-FR"/>
        </w:rPr>
        <w:t>J2EE(</w:t>
      </w:r>
      <w:proofErr w:type="gramEnd"/>
      <w:r w:rsidRPr="000056F8">
        <w:rPr>
          <w:bCs/>
          <w:lang w:val="fr-FR"/>
        </w:rPr>
        <w:t xml:space="preserve">EJB 3), </w:t>
      </w:r>
      <w:proofErr w:type="spellStart"/>
      <w:r w:rsidRPr="000056F8">
        <w:rPr>
          <w:bCs/>
          <w:lang w:val="fr-FR"/>
        </w:rPr>
        <w:t>Groovy</w:t>
      </w:r>
      <w:proofErr w:type="spellEnd"/>
      <w:r w:rsidRPr="000056F8">
        <w:rPr>
          <w:bCs/>
          <w:lang w:val="fr-FR"/>
        </w:rPr>
        <w:t xml:space="preserve">, Scala, </w:t>
      </w:r>
      <w:proofErr w:type="spellStart"/>
      <w:r w:rsidRPr="000056F8">
        <w:rPr>
          <w:bCs/>
          <w:lang w:val="fr-FR"/>
        </w:rPr>
        <w:t>Javascript</w:t>
      </w:r>
      <w:proofErr w:type="spellEnd"/>
      <w:r w:rsidRPr="000056F8">
        <w:rPr>
          <w:bCs/>
          <w:lang w:val="fr-FR"/>
        </w:rPr>
        <w:t xml:space="preserve">, Html, </w:t>
      </w:r>
      <w:proofErr w:type="spellStart"/>
      <w:r w:rsidRPr="000056F8">
        <w:rPr>
          <w:bCs/>
          <w:lang w:val="fr-FR"/>
        </w:rPr>
        <w:t>Css</w:t>
      </w:r>
      <w:proofErr w:type="spellEnd"/>
      <w:r w:rsidRPr="000056F8">
        <w:rPr>
          <w:bCs/>
          <w:lang w:val="fr-FR"/>
        </w:rPr>
        <w:t xml:space="preserve">, C#, SQL, PL/SQL, </w:t>
      </w:r>
      <w:proofErr w:type="spellStart"/>
      <w:r w:rsidRPr="000056F8">
        <w:rPr>
          <w:bCs/>
          <w:lang w:val="fr-FR"/>
        </w:rPr>
        <w:t>Bash</w:t>
      </w:r>
      <w:proofErr w:type="spellEnd"/>
      <w:r w:rsidRPr="000056F8">
        <w:rPr>
          <w:bCs/>
          <w:lang w:val="fr-FR"/>
        </w:rPr>
        <w:t>, XML, Python, Ada,</w:t>
      </w:r>
      <w:r>
        <w:rPr>
          <w:bCs/>
          <w:lang w:val="fr-FR"/>
        </w:rPr>
        <w:t xml:space="preserve"> </w:t>
      </w:r>
      <w:r w:rsidRPr="000056F8">
        <w:rPr>
          <w:bCs/>
          <w:lang w:val="fr-FR"/>
        </w:rPr>
        <w:t>Latex.</w:t>
      </w:r>
      <w:r w:rsidR="00E34BF0" w:rsidRPr="000056F8">
        <w:rPr>
          <w:bCs/>
          <w:lang w:val="fr-FR"/>
        </w:rPr>
        <w:t xml:space="preserve"> </w:t>
      </w:r>
    </w:p>
    <w:p w14:paraId="762F9B14" w14:textId="1E939CB9" w:rsidR="00E34BF0" w:rsidRDefault="000056F8" w:rsidP="00E34BF0">
      <w:pPr>
        <w:numPr>
          <w:ilvl w:val="0"/>
          <w:numId w:val="7"/>
        </w:numPr>
        <w:rPr>
          <w:bCs/>
          <w:lang w:val="fr-FR"/>
        </w:rPr>
      </w:pPr>
      <w:r w:rsidRPr="000056F8">
        <w:rPr>
          <w:rFonts w:ascii="Gotham-Medium" w:hAnsi="Gotham-Medium"/>
          <w:bCs/>
          <w:lang w:val="fr-FR"/>
        </w:rPr>
        <w:t>Serveurs</w:t>
      </w:r>
      <w:r>
        <w:rPr>
          <w:rFonts w:ascii="Gotham-Medium" w:hAnsi="Gotham-Medium"/>
          <w:bCs/>
          <w:lang w:val="fr-FR"/>
        </w:rPr>
        <w:t xml:space="preserve"> </w:t>
      </w:r>
      <w:r w:rsidR="00E34BF0" w:rsidRPr="00C549A3">
        <w:rPr>
          <w:bCs/>
          <w:lang w:val="fr-FR"/>
        </w:rPr>
        <w:t>:</w:t>
      </w:r>
      <w:r w:rsidR="00F1239E">
        <w:rPr>
          <w:bCs/>
          <w:lang w:val="fr-FR"/>
        </w:rPr>
        <w:t xml:space="preserve"> </w:t>
      </w:r>
      <w:proofErr w:type="spellStart"/>
      <w:r w:rsidRPr="000056F8">
        <w:rPr>
          <w:bCs/>
          <w:lang w:val="fr-FR"/>
        </w:rPr>
        <w:t>Glassfish</w:t>
      </w:r>
      <w:proofErr w:type="spellEnd"/>
      <w:r w:rsidRPr="000056F8">
        <w:rPr>
          <w:bCs/>
          <w:lang w:val="fr-FR"/>
        </w:rPr>
        <w:t xml:space="preserve">, IBM </w:t>
      </w:r>
      <w:proofErr w:type="spellStart"/>
      <w:r w:rsidRPr="000056F8">
        <w:rPr>
          <w:bCs/>
          <w:lang w:val="fr-FR"/>
        </w:rPr>
        <w:t>Websphere</w:t>
      </w:r>
      <w:proofErr w:type="spellEnd"/>
      <w:r w:rsidRPr="000056F8">
        <w:rPr>
          <w:bCs/>
          <w:lang w:val="fr-FR"/>
        </w:rPr>
        <w:t xml:space="preserve"> 6.0 et 7.0, </w:t>
      </w:r>
      <w:proofErr w:type="spellStart"/>
      <w:r w:rsidRPr="000056F8">
        <w:rPr>
          <w:bCs/>
          <w:lang w:val="fr-FR"/>
        </w:rPr>
        <w:t>Tomcat</w:t>
      </w:r>
      <w:proofErr w:type="spellEnd"/>
      <w:r w:rsidRPr="000056F8">
        <w:rPr>
          <w:bCs/>
          <w:lang w:val="fr-FR"/>
        </w:rPr>
        <w:t xml:space="preserve">, Apache </w:t>
      </w:r>
      <w:proofErr w:type="spellStart"/>
      <w:r w:rsidRPr="000056F8">
        <w:rPr>
          <w:bCs/>
          <w:lang w:val="fr-FR"/>
        </w:rPr>
        <w:t>Karaf</w:t>
      </w:r>
      <w:proofErr w:type="spellEnd"/>
      <w:r w:rsidRPr="000056F8">
        <w:rPr>
          <w:bCs/>
          <w:lang w:val="fr-FR"/>
        </w:rPr>
        <w:t xml:space="preserve">, </w:t>
      </w:r>
      <w:proofErr w:type="spellStart"/>
      <w:r w:rsidRPr="000056F8">
        <w:rPr>
          <w:bCs/>
          <w:lang w:val="fr-FR"/>
        </w:rPr>
        <w:t>JOnAS</w:t>
      </w:r>
      <w:proofErr w:type="spellEnd"/>
      <w:r w:rsidRPr="000056F8">
        <w:rPr>
          <w:bCs/>
          <w:lang w:val="fr-FR"/>
        </w:rPr>
        <w:t>.</w:t>
      </w:r>
    </w:p>
    <w:p w14:paraId="53B190F6" w14:textId="2F8BD18F" w:rsidR="000056F8" w:rsidRPr="000056F8" w:rsidRDefault="000056F8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 xml:space="preserve">Bases de données </w:t>
      </w:r>
      <w:r w:rsidRPr="000056F8">
        <w:rPr>
          <w:bCs/>
          <w:lang w:val="fr-FR"/>
        </w:rPr>
        <w:t xml:space="preserve">: </w:t>
      </w:r>
      <w:r w:rsidR="00261B44" w:rsidRPr="00261B44">
        <w:rPr>
          <w:bCs/>
          <w:lang w:val="fr-FR"/>
        </w:rPr>
        <w:t xml:space="preserve">Oracle </w:t>
      </w:r>
      <w:proofErr w:type="spellStart"/>
      <w:r w:rsidR="00261B44" w:rsidRPr="00261B44">
        <w:rPr>
          <w:bCs/>
          <w:lang w:val="fr-FR"/>
        </w:rPr>
        <w:t>database</w:t>
      </w:r>
      <w:proofErr w:type="spellEnd"/>
      <w:r w:rsidR="00261B44" w:rsidRPr="00261B44">
        <w:rPr>
          <w:bCs/>
          <w:lang w:val="fr-FR"/>
        </w:rPr>
        <w:t xml:space="preserve"> 11,  </w:t>
      </w:r>
      <w:proofErr w:type="spellStart"/>
      <w:r w:rsidR="00261B44" w:rsidRPr="00261B44">
        <w:rPr>
          <w:bCs/>
          <w:lang w:val="fr-FR"/>
        </w:rPr>
        <w:t>PostgreSQL</w:t>
      </w:r>
      <w:proofErr w:type="spellEnd"/>
      <w:r w:rsidR="00261B44" w:rsidRPr="00261B44">
        <w:rPr>
          <w:bCs/>
          <w:lang w:val="fr-FR"/>
        </w:rPr>
        <w:t xml:space="preserve">,  IBM DB2v9, </w:t>
      </w:r>
      <w:proofErr w:type="spellStart"/>
      <w:r w:rsidR="00261B44" w:rsidRPr="00261B44">
        <w:rPr>
          <w:bCs/>
          <w:lang w:val="fr-FR"/>
        </w:rPr>
        <w:t>Elasticsearch</w:t>
      </w:r>
      <w:proofErr w:type="spellEnd"/>
      <w:r w:rsidR="00261B44" w:rsidRPr="00261B44">
        <w:rPr>
          <w:bCs/>
          <w:lang w:val="fr-FR"/>
        </w:rPr>
        <w:t xml:space="preserve">, SQL Server, </w:t>
      </w:r>
      <w:proofErr w:type="spellStart"/>
      <w:r w:rsidR="00261B44" w:rsidRPr="00261B44">
        <w:rPr>
          <w:bCs/>
          <w:lang w:val="fr-FR"/>
        </w:rPr>
        <w:t>MongoDB</w:t>
      </w:r>
      <w:proofErr w:type="spellEnd"/>
      <w:r w:rsidR="00261B44" w:rsidRPr="00261B44">
        <w:rPr>
          <w:bCs/>
          <w:lang w:val="fr-FR"/>
        </w:rPr>
        <w:t>, Derby, MySQL.</w:t>
      </w:r>
    </w:p>
    <w:p w14:paraId="07FFEDD3" w14:textId="74534D34" w:rsidR="001151FC" w:rsidRPr="000056F8" w:rsidRDefault="00E34BF0" w:rsidP="000056F8">
      <w:pPr>
        <w:numPr>
          <w:ilvl w:val="0"/>
          <w:numId w:val="7"/>
        </w:numPr>
        <w:rPr>
          <w:bCs/>
          <w:lang w:val="fr-FR"/>
        </w:rPr>
      </w:pPr>
      <w:proofErr w:type="spellStart"/>
      <w:r w:rsidRPr="00C549A3">
        <w:rPr>
          <w:rFonts w:ascii="Gotham-Medium" w:hAnsi="Gotham-Medium"/>
          <w:bCs/>
          <w:lang w:val="fr-FR"/>
        </w:rPr>
        <w:t>Frameworks</w:t>
      </w:r>
      <w:proofErr w:type="spellEnd"/>
      <w:r w:rsidR="003666C7">
        <w:rPr>
          <w:rFonts w:ascii="Gotham-Medium" w:hAnsi="Gotham-Medium"/>
          <w:bCs/>
          <w:lang w:val="fr-FR"/>
        </w:rPr>
        <w:t xml:space="preserve"> et librairies</w:t>
      </w:r>
      <w:r w:rsidR="006C2C1D">
        <w:rPr>
          <w:rFonts w:ascii="Gotham-Medium" w:hAnsi="Gotham-Medium"/>
          <w:bCs/>
          <w:lang w:val="fr-FR"/>
        </w:rPr>
        <w:t xml:space="preserve"> </w:t>
      </w:r>
      <w:r w:rsidRPr="00C549A3">
        <w:rPr>
          <w:bCs/>
          <w:lang w:val="fr-FR"/>
        </w:rPr>
        <w:t xml:space="preserve">: </w:t>
      </w:r>
      <w:r w:rsidR="000056F8" w:rsidRPr="000056F8">
        <w:rPr>
          <w:bCs/>
          <w:lang w:val="fr-FR"/>
        </w:rPr>
        <w:t xml:space="preserve">GWT 2.5.1,  </w:t>
      </w:r>
      <w:proofErr w:type="spellStart"/>
      <w:r w:rsidR="000056F8" w:rsidRPr="000056F8">
        <w:rPr>
          <w:bCs/>
          <w:lang w:val="fr-FR"/>
        </w:rPr>
        <w:t>Grails</w:t>
      </w:r>
      <w:proofErr w:type="spellEnd"/>
      <w:r w:rsidR="000056F8" w:rsidRPr="000056F8">
        <w:rPr>
          <w:bCs/>
          <w:lang w:val="fr-FR"/>
        </w:rPr>
        <w:t xml:space="preserve">,  Play !,  Node.js,  </w:t>
      </w:r>
      <w:proofErr w:type="spellStart"/>
      <w:r w:rsidR="000056F8" w:rsidRPr="000056F8">
        <w:rPr>
          <w:bCs/>
          <w:lang w:val="fr-FR"/>
        </w:rPr>
        <w:t>Vaadin</w:t>
      </w:r>
      <w:proofErr w:type="spellEnd"/>
      <w:r w:rsidR="000056F8" w:rsidRPr="000056F8">
        <w:rPr>
          <w:bCs/>
          <w:lang w:val="fr-FR"/>
        </w:rPr>
        <w:t xml:space="preserve">, JPA,  </w:t>
      </w:r>
      <w:proofErr w:type="spellStart"/>
      <w:r w:rsidR="000056F8" w:rsidRPr="000056F8">
        <w:rPr>
          <w:bCs/>
          <w:lang w:val="fr-FR"/>
        </w:rPr>
        <w:t>Spring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Spring</w:t>
      </w:r>
      <w:proofErr w:type="spellEnd"/>
      <w:r w:rsidR="000056F8" w:rsidRPr="000056F8">
        <w:rPr>
          <w:bCs/>
          <w:lang w:val="fr-FR"/>
        </w:rPr>
        <w:t xml:space="preserve"> </w:t>
      </w:r>
      <w:proofErr w:type="spellStart"/>
      <w:r w:rsidR="000056F8" w:rsidRPr="000056F8">
        <w:rPr>
          <w:bCs/>
          <w:lang w:val="fr-FR"/>
        </w:rPr>
        <w:t>security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Spring</w:t>
      </w:r>
      <w:proofErr w:type="spellEnd"/>
      <w:r w:rsidR="000056F8" w:rsidRPr="000056F8">
        <w:rPr>
          <w:bCs/>
          <w:lang w:val="fr-FR"/>
        </w:rPr>
        <w:t xml:space="preserve"> Web Service, </w:t>
      </w:r>
      <w:proofErr w:type="spellStart"/>
      <w:r w:rsidR="000056F8" w:rsidRPr="000056F8">
        <w:rPr>
          <w:bCs/>
          <w:lang w:val="fr-FR"/>
        </w:rPr>
        <w:t>JUnit</w:t>
      </w:r>
      <w:proofErr w:type="spellEnd"/>
      <w:r w:rsidR="000056F8" w:rsidRPr="000056F8">
        <w:rPr>
          <w:bCs/>
          <w:lang w:val="fr-FR"/>
        </w:rPr>
        <w:t>,</w:t>
      </w:r>
      <w:r w:rsidR="000056F8">
        <w:rPr>
          <w:bCs/>
          <w:lang w:val="fr-FR"/>
        </w:rPr>
        <w:t xml:space="preserve"> </w:t>
      </w:r>
      <w:proofErr w:type="spellStart"/>
      <w:r w:rsidR="000056F8" w:rsidRPr="000056F8">
        <w:rPr>
          <w:bCs/>
          <w:lang w:val="fr-FR"/>
        </w:rPr>
        <w:t>Mockito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dbUnit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OSGi</w:t>
      </w:r>
      <w:proofErr w:type="spellEnd"/>
      <w:r w:rsidR="000056F8" w:rsidRPr="000056F8">
        <w:rPr>
          <w:bCs/>
          <w:lang w:val="fr-FR"/>
        </w:rPr>
        <w:t xml:space="preserve">,  Google </w:t>
      </w:r>
      <w:proofErr w:type="spellStart"/>
      <w:r w:rsidR="000056F8" w:rsidRPr="000056F8">
        <w:rPr>
          <w:bCs/>
          <w:lang w:val="fr-FR"/>
        </w:rPr>
        <w:t>Guava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jOOQ</w:t>
      </w:r>
      <w:proofErr w:type="spellEnd"/>
      <w:r w:rsidR="000056F8" w:rsidRPr="000056F8">
        <w:rPr>
          <w:bCs/>
          <w:lang w:val="fr-FR"/>
        </w:rPr>
        <w:t xml:space="preserve">,  Bean Validation JSR303,  Args4J,  </w:t>
      </w:r>
      <w:proofErr w:type="spellStart"/>
      <w:r w:rsidR="000056F8" w:rsidRPr="000056F8">
        <w:rPr>
          <w:bCs/>
          <w:lang w:val="fr-FR"/>
        </w:rPr>
        <w:t>Twitter</w:t>
      </w:r>
      <w:proofErr w:type="spellEnd"/>
      <w:r w:rsidR="000056F8" w:rsidRPr="000056F8">
        <w:rPr>
          <w:bCs/>
          <w:lang w:val="fr-FR"/>
        </w:rPr>
        <w:t xml:space="preserve"> </w:t>
      </w:r>
      <w:proofErr w:type="spellStart"/>
      <w:r w:rsidR="000056F8" w:rsidRPr="000056F8">
        <w:rPr>
          <w:bCs/>
          <w:lang w:val="fr-FR"/>
        </w:rPr>
        <w:t>Bootstrap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Foundation</w:t>
      </w:r>
      <w:proofErr w:type="spellEnd"/>
      <w:r w:rsidR="000056F8" w:rsidRPr="000056F8">
        <w:rPr>
          <w:bCs/>
          <w:lang w:val="fr-FR"/>
        </w:rPr>
        <w:t>.</w:t>
      </w:r>
    </w:p>
    <w:p w14:paraId="286CFEC9" w14:textId="5B8646DE" w:rsidR="003666C7" w:rsidRDefault="003666C7" w:rsidP="000056F8">
      <w:pPr>
        <w:numPr>
          <w:ilvl w:val="0"/>
          <w:numId w:val="7"/>
        </w:numPr>
        <w:rPr>
          <w:bCs/>
          <w:lang w:val="fr-FR"/>
        </w:rPr>
      </w:pPr>
      <w:r w:rsidRPr="000056F8">
        <w:rPr>
          <w:rFonts w:ascii="Gotham-Medium" w:hAnsi="Gotham-Medium"/>
          <w:bCs/>
          <w:lang w:val="fr-FR"/>
        </w:rPr>
        <w:t>Tools </w:t>
      </w:r>
      <w:r w:rsidRPr="000056F8">
        <w:rPr>
          <w:bCs/>
          <w:lang w:val="fr-FR"/>
        </w:rPr>
        <w:t xml:space="preserve">: </w:t>
      </w:r>
      <w:r w:rsidR="000056F8" w:rsidRPr="000056F8">
        <w:rPr>
          <w:bCs/>
          <w:lang w:val="fr-FR"/>
        </w:rPr>
        <w:t xml:space="preserve">Eclipse,  </w:t>
      </w:r>
      <w:proofErr w:type="spellStart"/>
      <w:r w:rsidR="000056F8" w:rsidRPr="000056F8">
        <w:rPr>
          <w:bCs/>
          <w:lang w:val="fr-FR"/>
        </w:rPr>
        <w:t>IntelliJ</w:t>
      </w:r>
      <w:proofErr w:type="spellEnd"/>
      <w:r w:rsidR="000056F8" w:rsidRPr="000056F8">
        <w:rPr>
          <w:bCs/>
          <w:lang w:val="fr-FR"/>
        </w:rPr>
        <w:t xml:space="preserve"> IDEA, </w:t>
      </w:r>
      <w:proofErr w:type="spellStart"/>
      <w:r w:rsidR="000056F8" w:rsidRPr="000056F8">
        <w:rPr>
          <w:bCs/>
          <w:lang w:val="fr-FR"/>
        </w:rPr>
        <w:t>Netbeans</w:t>
      </w:r>
      <w:proofErr w:type="spellEnd"/>
      <w:r w:rsidR="000056F8" w:rsidRPr="000056F8">
        <w:rPr>
          <w:bCs/>
          <w:lang w:val="fr-FR"/>
        </w:rPr>
        <w:t xml:space="preserve">, IBM RAD 7.5, Visual Studio,  </w:t>
      </w:r>
      <w:proofErr w:type="spellStart"/>
      <w:r w:rsidR="000056F8" w:rsidRPr="000056F8">
        <w:rPr>
          <w:bCs/>
          <w:lang w:val="fr-FR"/>
        </w:rPr>
        <w:t>Maven</w:t>
      </w:r>
      <w:proofErr w:type="spellEnd"/>
      <w:r w:rsidR="000056F8" w:rsidRPr="000056F8">
        <w:rPr>
          <w:bCs/>
          <w:lang w:val="fr-FR"/>
        </w:rPr>
        <w:t xml:space="preserve"> 2, </w:t>
      </w:r>
      <w:proofErr w:type="spellStart"/>
      <w:r w:rsidR="000056F8" w:rsidRPr="000056F8">
        <w:rPr>
          <w:bCs/>
          <w:lang w:val="fr-FR"/>
        </w:rPr>
        <w:t>Ant</w:t>
      </w:r>
      <w:proofErr w:type="spellEnd"/>
      <w:r w:rsidR="000056F8" w:rsidRPr="000056F8">
        <w:rPr>
          <w:bCs/>
          <w:lang w:val="fr-FR"/>
        </w:rPr>
        <w:t xml:space="preserve">,  </w:t>
      </w:r>
      <w:proofErr w:type="spellStart"/>
      <w:r w:rsidR="000056F8" w:rsidRPr="000056F8">
        <w:rPr>
          <w:bCs/>
          <w:lang w:val="fr-FR"/>
        </w:rPr>
        <w:t>JProfiler</w:t>
      </w:r>
      <w:proofErr w:type="spellEnd"/>
      <w:r w:rsidR="000056F8" w:rsidRPr="000056F8">
        <w:rPr>
          <w:bCs/>
          <w:lang w:val="fr-FR"/>
        </w:rPr>
        <w:t xml:space="preserve">,  Jenkins (Hudson), Sonar, </w:t>
      </w:r>
      <w:proofErr w:type="spellStart"/>
      <w:r w:rsidR="000056F8" w:rsidRPr="000056F8">
        <w:rPr>
          <w:bCs/>
          <w:lang w:val="fr-FR"/>
        </w:rPr>
        <w:t>Gimp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ArgoUML</w:t>
      </w:r>
      <w:proofErr w:type="spellEnd"/>
      <w:r w:rsidR="000056F8" w:rsidRPr="000056F8">
        <w:rPr>
          <w:bCs/>
          <w:lang w:val="fr-FR"/>
        </w:rPr>
        <w:t xml:space="preserve">, </w:t>
      </w:r>
      <w:proofErr w:type="spellStart"/>
      <w:r w:rsidR="000056F8" w:rsidRPr="000056F8">
        <w:rPr>
          <w:bCs/>
          <w:lang w:val="fr-FR"/>
        </w:rPr>
        <w:t>Jira</w:t>
      </w:r>
      <w:proofErr w:type="spellEnd"/>
      <w:r w:rsidR="000056F8" w:rsidRPr="000056F8">
        <w:rPr>
          <w:bCs/>
          <w:lang w:val="fr-FR"/>
        </w:rPr>
        <w:t xml:space="preserve">, Confluence, </w:t>
      </w:r>
      <w:proofErr w:type="spellStart"/>
      <w:r w:rsidR="000056F8" w:rsidRPr="000056F8">
        <w:rPr>
          <w:bCs/>
          <w:lang w:val="fr-FR"/>
        </w:rPr>
        <w:t>SourceTree</w:t>
      </w:r>
      <w:proofErr w:type="spellEnd"/>
      <w:r w:rsidR="000056F8" w:rsidRPr="000056F8">
        <w:rPr>
          <w:bCs/>
          <w:lang w:val="fr-FR"/>
        </w:rPr>
        <w:t>.</w:t>
      </w:r>
    </w:p>
    <w:p w14:paraId="20FFCDCE" w14:textId="45B07433" w:rsidR="000056F8" w:rsidRDefault="000056F8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 xml:space="preserve">Patterns </w:t>
      </w:r>
      <w:r w:rsidRPr="000056F8">
        <w:rPr>
          <w:bCs/>
          <w:lang w:val="fr-FR"/>
        </w:rPr>
        <w:t xml:space="preserve">: CQRS,  Event </w:t>
      </w:r>
      <w:proofErr w:type="spellStart"/>
      <w:r w:rsidRPr="000056F8">
        <w:rPr>
          <w:bCs/>
          <w:lang w:val="fr-FR"/>
        </w:rPr>
        <w:t>Driven</w:t>
      </w:r>
      <w:proofErr w:type="spellEnd"/>
      <w:r w:rsidRPr="000056F8">
        <w:rPr>
          <w:bCs/>
          <w:lang w:val="fr-FR"/>
        </w:rPr>
        <w:t xml:space="preserve"> </w:t>
      </w:r>
      <w:proofErr w:type="spellStart"/>
      <w:r w:rsidRPr="000056F8">
        <w:rPr>
          <w:bCs/>
          <w:lang w:val="fr-FR"/>
        </w:rPr>
        <w:t>Programming</w:t>
      </w:r>
      <w:proofErr w:type="spellEnd"/>
      <w:proofErr w:type="gramStart"/>
      <w:r w:rsidRPr="000056F8">
        <w:rPr>
          <w:bCs/>
          <w:lang w:val="fr-FR"/>
        </w:rPr>
        <w:t>..</w:t>
      </w:r>
      <w:proofErr w:type="gramEnd"/>
    </w:p>
    <w:p w14:paraId="495990D5" w14:textId="502CF1E1" w:rsidR="000056F8" w:rsidRDefault="00261B44" w:rsidP="000056F8">
      <w:pPr>
        <w:numPr>
          <w:ilvl w:val="0"/>
          <w:numId w:val="7"/>
        </w:numPr>
        <w:rPr>
          <w:bCs/>
          <w:lang w:val="fr-FR"/>
        </w:rPr>
      </w:pPr>
      <w:proofErr w:type="spellStart"/>
      <w:r>
        <w:rPr>
          <w:rFonts w:ascii="Gotham-Medium" w:hAnsi="Gotham-Medium"/>
          <w:bCs/>
          <w:lang w:val="fr-FR"/>
        </w:rPr>
        <w:t>Versioning</w:t>
      </w:r>
      <w:proofErr w:type="spellEnd"/>
      <w:r w:rsidR="000056F8">
        <w:rPr>
          <w:rFonts w:ascii="Gotham-Medium" w:hAnsi="Gotham-Medium"/>
          <w:bCs/>
          <w:lang w:val="fr-FR"/>
        </w:rPr>
        <w:t xml:space="preserve"> </w:t>
      </w:r>
      <w:r w:rsidR="000056F8" w:rsidRPr="000056F8">
        <w:rPr>
          <w:bCs/>
          <w:lang w:val="fr-FR"/>
        </w:rPr>
        <w:t xml:space="preserve">: </w:t>
      </w:r>
      <w:r w:rsidRPr="00261B44">
        <w:rPr>
          <w:bCs/>
          <w:lang w:val="fr-FR"/>
        </w:rPr>
        <w:t>Git,  Subversion, CVS, TFS.</w:t>
      </w:r>
    </w:p>
    <w:p w14:paraId="444B7C48" w14:textId="55709DF0" w:rsidR="000056F8" w:rsidRPr="00261B44" w:rsidRDefault="00261B44" w:rsidP="000056F8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Medium" w:hAnsi="Gotham-Medium"/>
          <w:bCs/>
          <w:lang w:val="fr-FR"/>
        </w:rPr>
        <w:t xml:space="preserve">Environnements </w:t>
      </w:r>
      <w:r w:rsidR="000056F8" w:rsidRPr="00261B44">
        <w:rPr>
          <w:bCs/>
          <w:lang w:val="fr-FR"/>
        </w:rPr>
        <w:t xml:space="preserve">: </w:t>
      </w:r>
      <w:r w:rsidRPr="00261B44">
        <w:rPr>
          <w:bCs/>
          <w:lang w:val="fr-FR"/>
        </w:rPr>
        <w:t>Unix / Linux (</w:t>
      </w:r>
      <w:proofErr w:type="spellStart"/>
      <w:r w:rsidRPr="00261B44">
        <w:rPr>
          <w:bCs/>
          <w:lang w:val="fr-FR"/>
        </w:rPr>
        <w:t>Ubuntu</w:t>
      </w:r>
      <w:proofErr w:type="spellEnd"/>
      <w:r w:rsidRPr="00261B44">
        <w:rPr>
          <w:bCs/>
          <w:lang w:val="fr-FR"/>
        </w:rPr>
        <w:t xml:space="preserve"> 8.10, </w:t>
      </w:r>
      <w:proofErr w:type="spellStart"/>
      <w:r w:rsidRPr="00261B44">
        <w:rPr>
          <w:bCs/>
          <w:lang w:val="fr-FR"/>
        </w:rPr>
        <w:t>Fedora</w:t>
      </w:r>
      <w:proofErr w:type="spellEnd"/>
      <w:r w:rsidRPr="00261B44">
        <w:rPr>
          <w:bCs/>
          <w:lang w:val="fr-FR"/>
        </w:rPr>
        <w:t xml:space="preserve"> 6, FreeBSD, </w:t>
      </w:r>
      <w:proofErr w:type="spellStart"/>
      <w:r w:rsidRPr="00261B44">
        <w:rPr>
          <w:bCs/>
          <w:lang w:val="fr-FR"/>
        </w:rPr>
        <w:t>Red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hat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enterprise</w:t>
      </w:r>
      <w:proofErr w:type="spellEnd"/>
      <w:r w:rsidRPr="00261B44">
        <w:rPr>
          <w:bCs/>
          <w:lang w:val="fr-FR"/>
        </w:rPr>
        <w:t xml:space="preserve">, </w:t>
      </w:r>
      <w:proofErr w:type="spellStart"/>
      <w:r w:rsidRPr="00261B44">
        <w:rPr>
          <w:bCs/>
          <w:lang w:val="fr-FR"/>
        </w:rPr>
        <w:t>Mandrake</w:t>
      </w:r>
      <w:proofErr w:type="spellEnd"/>
      <w:r w:rsidRPr="00261B44">
        <w:rPr>
          <w:bCs/>
          <w:lang w:val="fr-FR"/>
        </w:rPr>
        <w:t>), Mac OS X, Windows (XP, Vista, 7).</w:t>
      </w:r>
    </w:p>
    <w:p w14:paraId="00535BB2" w14:textId="77777777" w:rsidR="008522DB" w:rsidRPr="00C549A3" w:rsidRDefault="001151FC" w:rsidP="008522DB">
      <w:pPr>
        <w:rPr>
          <w:lang w:val="fr-FR"/>
        </w:rPr>
      </w:pPr>
      <w:r w:rsidRPr="00C549A3">
        <w:rPr>
          <w:lang w:val="fr-FR"/>
        </w:rPr>
        <w:br w:type="page"/>
      </w:r>
    </w:p>
    <w:p w14:paraId="18F17D4E" w14:textId="77777777" w:rsidR="001151FC" w:rsidRPr="00C549A3" w:rsidRDefault="001151FC" w:rsidP="008522DB">
      <w:pPr>
        <w:rPr>
          <w:lang w:val="fr-FR"/>
        </w:rPr>
      </w:pPr>
    </w:p>
    <w:p w14:paraId="0360D150" w14:textId="77777777" w:rsidR="001151FC" w:rsidRPr="00C549A3" w:rsidRDefault="001151FC" w:rsidP="008522DB">
      <w:pPr>
        <w:rPr>
          <w:lang w:val="fr-FR"/>
        </w:rPr>
      </w:pPr>
    </w:p>
    <w:p w14:paraId="29FDF30D" w14:textId="15BFA041" w:rsidR="00C549A3" w:rsidRPr="00C549A3" w:rsidRDefault="00261B44" w:rsidP="00C549A3">
      <w:pPr>
        <w:rPr>
          <w:lang w:val="fr-FR"/>
        </w:rPr>
      </w:pPr>
      <w:r>
        <w:rPr>
          <w:lang w:val="fr-FR"/>
        </w:rPr>
        <w:t>APA</w:t>
      </w:r>
    </w:p>
    <w:p w14:paraId="2DE2ECD4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3D664" wp14:editId="6E547093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g4xz&#10;zN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1151FC" w:rsidRPr="00C549A3" w14:paraId="307B3F35" w14:textId="77777777" w:rsidTr="001151FC">
        <w:tc>
          <w:tcPr>
            <w:tcW w:w="2636" w:type="dxa"/>
          </w:tcPr>
          <w:p w14:paraId="75A45861" w14:textId="0173046D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Expé</w:t>
            </w:r>
            <w:r w:rsidR="001151FC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rienc</w:t>
            </w: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</w:t>
            </w:r>
          </w:p>
        </w:tc>
        <w:tc>
          <w:tcPr>
            <w:tcW w:w="2743" w:type="dxa"/>
          </w:tcPr>
          <w:p w14:paraId="3CDF7980" w14:textId="3FA88223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6444EB81" w14:textId="4CF1F68D" w:rsidR="001151FC" w:rsidRPr="00C549A3" w:rsidRDefault="00C549A3" w:rsidP="001151FC">
            <w:pPr>
              <w:rPr>
                <w:rFonts w:ascii="Gotham-Medium" w:hAnsi="Gotham-Medium"/>
                <w:color w:val="000000" w:themeColor="text1"/>
                <w:lang w:val="fr-FR"/>
              </w:rPr>
            </w:pPr>
            <w:r w:rsidRPr="00C549A3">
              <w:rPr>
                <w:rFonts w:ascii="Gotham-Medium" w:hAnsi="Gotham-Medium"/>
                <w:color w:val="000000" w:themeColor="text1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430BA30F" w14:textId="72BDC500" w:rsidR="001151FC" w:rsidRPr="00C549A3" w:rsidRDefault="00C549A3" w:rsidP="00C549A3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Langu</w:t>
            </w:r>
            <w:r w:rsidR="001151FC"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es</w:t>
            </w:r>
          </w:p>
        </w:tc>
      </w:tr>
    </w:tbl>
    <w:p w14:paraId="0334960C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FA4B9" wp14:editId="2E0F27A6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9907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954530 w 6840855"/>
                            <a:gd name="connsiteY2" fmla="*/ 108585 h 108585"/>
                            <a:gd name="connsiteX3" fmla="*/ 19907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45945 w 6840855"/>
                            <a:gd name="connsiteY1" fmla="*/ 0 h 108585"/>
                            <a:gd name="connsiteX2" fmla="*/ 1954530 w 6840855"/>
                            <a:gd name="connsiteY2" fmla="*/ 108585 h 108585"/>
                            <a:gd name="connsiteX3" fmla="*/ 19907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45945 w 6840855"/>
                            <a:gd name="connsiteY1" fmla="*/ 0 h 108585"/>
                            <a:gd name="connsiteX2" fmla="*/ 1954530 w 6840855"/>
                            <a:gd name="connsiteY2" fmla="*/ 108585 h 108585"/>
                            <a:gd name="connsiteX3" fmla="*/ 394525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845945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4525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64280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4525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64280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090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28085 w 6840855"/>
                            <a:gd name="connsiteY1" fmla="*/ 0 h 108585"/>
                            <a:gd name="connsiteX2" fmla="*/ 3836670 w 6840855"/>
                            <a:gd name="connsiteY2" fmla="*/ 108585 h 108585"/>
                            <a:gd name="connsiteX3" fmla="*/ 39090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28085 w 6840855"/>
                            <a:gd name="connsiteY1" fmla="*/ 0 h 108585"/>
                            <a:gd name="connsiteX2" fmla="*/ 3800475 w 6840855"/>
                            <a:gd name="connsiteY2" fmla="*/ 108585 h 108585"/>
                            <a:gd name="connsiteX3" fmla="*/ 39090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728085 w 6840855"/>
                            <a:gd name="connsiteY1" fmla="*/ 0 h 108585"/>
                            <a:gd name="connsiteX2" fmla="*/ 3800475 w 6840855"/>
                            <a:gd name="connsiteY2" fmla="*/ 108585 h 108585"/>
                            <a:gd name="connsiteX3" fmla="*/ 3872865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3728085" y="0"/>
                              </a:lnTo>
                              <a:lnTo>
                                <a:pt x="3800475" y="108585"/>
                              </a:lnTo>
                              <a:lnTo>
                                <a:pt x="3872865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0;margin-top:6pt;width:538.65pt;height: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" path="m0,3810l3728085,,3800475,108585,3872865,,6840855,3175e" filled="f" strokecolor="gray [1629]" strokeweight=".5pt">
                <v:path arrowok="t" o:connecttype="custom" o:connectlocs="0,3810;3728085,0;3800475,108585;3872865,0;6840855,3175" o:connectangles="0,0,0,0,0"/>
              </v:shape>
            </w:pict>
          </mc:Fallback>
        </mc:AlternateContent>
      </w:r>
    </w:p>
    <w:p w14:paraId="136CE9E8" w14:textId="77777777" w:rsidR="001151FC" w:rsidRPr="00C549A3" w:rsidRDefault="001151FC" w:rsidP="001151FC">
      <w:pPr>
        <w:rPr>
          <w:lang w:val="fr-FR"/>
        </w:rPr>
      </w:pPr>
    </w:p>
    <w:p w14:paraId="54562ED1" w14:textId="77777777" w:rsidR="00733169" w:rsidRPr="00C549A3" w:rsidRDefault="00733169" w:rsidP="001151FC">
      <w:pPr>
        <w:rPr>
          <w:lang w:val="fr-FR"/>
        </w:rPr>
      </w:pPr>
    </w:p>
    <w:p w14:paraId="019C031C" w14:textId="6DB64C42" w:rsidR="001365C7" w:rsidRPr="00C549A3" w:rsidRDefault="00261B44" w:rsidP="001365C7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>2001</w:t>
      </w:r>
      <w:r w:rsidR="00C549A3" w:rsidRPr="00C549A3">
        <w:rPr>
          <w:rFonts w:ascii="Gotham-Bold" w:hAnsi="Gotham-Bold"/>
          <w:bCs/>
          <w:lang w:val="fr-FR"/>
        </w:rPr>
        <w:t xml:space="preserve"> – 20</w:t>
      </w:r>
      <w:r>
        <w:rPr>
          <w:rFonts w:ascii="Gotham-Bold" w:hAnsi="Gotham-Bold"/>
          <w:bCs/>
          <w:lang w:val="fr-FR"/>
        </w:rPr>
        <w:t>04</w:t>
      </w:r>
      <w:r w:rsidR="00C549A3" w:rsidRPr="00C549A3">
        <w:rPr>
          <w:rFonts w:ascii="Gotham-Bold" w:hAnsi="Gotham-Bold"/>
          <w:bCs/>
          <w:lang w:val="fr-FR"/>
        </w:rPr>
        <w:t> </w:t>
      </w:r>
      <w:r w:rsidR="00C549A3">
        <w:rPr>
          <w:bCs/>
          <w:lang w:val="fr-FR"/>
        </w:rPr>
        <w:t xml:space="preserve">: </w:t>
      </w:r>
      <w:r w:rsidRPr="00261B44">
        <w:rPr>
          <w:bCs/>
          <w:lang w:val="fr-FR"/>
        </w:rPr>
        <w:t>Cycle ingénieur "Automatique - Electronique - Informatique", INSA</w:t>
      </w:r>
      <w:r>
        <w:rPr>
          <w:bCs/>
          <w:lang w:val="fr-FR"/>
        </w:rPr>
        <w:t xml:space="preserve">, Toulouse. </w:t>
      </w:r>
      <w:r w:rsidRPr="00261B44">
        <w:rPr>
          <w:bCs/>
          <w:lang w:val="fr-FR"/>
        </w:rPr>
        <w:t>Diplômé en spécialisation Réseaux et télécommunications.</w:t>
      </w:r>
    </w:p>
    <w:p w14:paraId="592FE784" w14:textId="2670430C" w:rsidR="001365C7" w:rsidRDefault="00261B44" w:rsidP="001365C7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>1999</w:t>
      </w:r>
      <w:r w:rsidRPr="00C549A3">
        <w:rPr>
          <w:rFonts w:ascii="Gotham-Bold" w:hAnsi="Gotham-Bold"/>
          <w:bCs/>
          <w:lang w:val="fr-FR"/>
        </w:rPr>
        <w:t xml:space="preserve"> – 20</w:t>
      </w:r>
      <w:r>
        <w:rPr>
          <w:rFonts w:ascii="Gotham-Bold" w:hAnsi="Gotham-Bold"/>
          <w:bCs/>
          <w:lang w:val="fr-FR"/>
        </w:rPr>
        <w:t>0</w:t>
      </w:r>
      <w:r>
        <w:rPr>
          <w:rFonts w:ascii="Gotham-Bold" w:hAnsi="Gotham-Bold"/>
          <w:bCs/>
          <w:lang w:val="fr-FR"/>
        </w:rPr>
        <w:t>1</w:t>
      </w:r>
      <w:r w:rsidR="00C549A3">
        <w:rPr>
          <w:bCs/>
          <w:lang w:val="fr-FR"/>
        </w:rPr>
        <w:t xml:space="preserve"> : </w:t>
      </w:r>
      <w:r w:rsidRPr="00261B44">
        <w:rPr>
          <w:bCs/>
          <w:lang w:val="fr-FR"/>
        </w:rPr>
        <w:t xml:space="preserve">Classes préparatoires aux grandes écoles MPSI/PSI, Lycées </w:t>
      </w:r>
      <w:r>
        <w:rPr>
          <w:bCs/>
          <w:lang w:val="fr-FR"/>
        </w:rPr>
        <w:t>C</w:t>
      </w:r>
      <w:r w:rsidRPr="00261B44">
        <w:rPr>
          <w:bCs/>
          <w:lang w:val="fr-FR"/>
        </w:rPr>
        <w:t>lémenceau/Roosevelt, Reims.</w:t>
      </w:r>
    </w:p>
    <w:p w14:paraId="24C3CBF3" w14:textId="77777777" w:rsidR="00261B44" w:rsidRDefault="00261B44" w:rsidP="00261B44">
      <w:pPr>
        <w:rPr>
          <w:bCs/>
          <w:lang w:val="fr-FR"/>
        </w:rPr>
      </w:pPr>
    </w:p>
    <w:p w14:paraId="25A07CC9" w14:textId="77777777" w:rsidR="00261B44" w:rsidRDefault="00261B44" w:rsidP="00261B44">
      <w:pPr>
        <w:rPr>
          <w:bCs/>
          <w:lang w:val="fr-FR"/>
        </w:rPr>
      </w:pPr>
    </w:p>
    <w:p w14:paraId="18DFF833" w14:textId="77777777" w:rsidR="00261B44" w:rsidRDefault="00261B44" w:rsidP="00261B44">
      <w:pPr>
        <w:rPr>
          <w:bCs/>
          <w:lang w:val="fr-FR"/>
        </w:rPr>
      </w:pPr>
    </w:p>
    <w:p w14:paraId="53EB9A21" w14:textId="77777777" w:rsid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 xml:space="preserve">2014 </w:t>
      </w:r>
      <w:r>
        <w:rPr>
          <w:bCs/>
          <w:lang w:val="fr-FR"/>
        </w:rPr>
        <w:t xml:space="preserve">: </w:t>
      </w:r>
      <w:proofErr w:type="spellStart"/>
      <w:r w:rsidRPr="00261B44">
        <w:rPr>
          <w:bCs/>
          <w:lang w:val="fr-FR"/>
        </w:rPr>
        <w:t>Scrum</w:t>
      </w:r>
      <w:proofErr w:type="spellEnd"/>
      <w:r w:rsidRPr="00261B44">
        <w:rPr>
          <w:bCs/>
          <w:lang w:val="fr-FR"/>
        </w:rPr>
        <w:t xml:space="preserve"> master, </w:t>
      </w:r>
      <w:proofErr w:type="spellStart"/>
      <w:r w:rsidRPr="00261B44">
        <w:rPr>
          <w:bCs/>
          <w:lang w:val="fr-FR"/>
        </w:rPr>
        <w:t>ScrumAlliance</w:t>
      </w:r>
      <w:proofErr w:type="spellEnd"/>
      <w:r w:rsidRPr="00261B44">
        <w:rPr>
          <w:bCs/>
          <w:lang w:val="fr-FR"/>
        </w:rPr>
        <w:t>, Certificat</w:t>
      </w:r>
    </w:p>
    <w:p w14:paraId="75982197" w14:textId="53FD955D" w:rsid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>201</w:t>
      </w:r>
      <w:r>
        <w:rPr>
          <w:rFonts w:ascii="Gotham-Bold" w:hAnsi="Gotham-Bold"/>
          <w:bCs/>
          <w:lang w:val="fr-FR"/>
        </w:rPr>
        <w:t>3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Functional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Programming</w:t>
      </w:r>
      <w:proofErr w:type="spellEnd"/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Principles</w:t>
      </w:r>
      <w:proofErr w:type="spellEnd"/>
      <w:r w:rsidRPr="00261B44">
        <w:rPr>
          <w:bCs/>
          <w:lang w:val="fr-FR"/>
        </w:rPr>
        <w:t xml:space="preserve"> in Scala, sur Coursera.org, Certificat.</w:t>
      </w:r>
    </w:p>
    <w:p w14:paraId="049018F5" w14:textId="07AC1C44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>201</w:t>
      </w:r>
      <w:r>
        <w:rPr>
          <w:rFonts w:ascii="Gotham-Bold" w:hAnsi="Gotham-Bold"/>
          <w:bCs/>
          <w:lang w:val="fr-FR"/>
        </w:rPr>
        <w:t>3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r w:rsidRPr="00261B44">
        <w:rPr>
          <w:bCs/>
          <w:lang w:val="fr-FR"/>
        </w:rPr>
        <w:t xml:space="preserve">Formation de 3 jours "Développer en PL/SQL", organisée par </w:t>
      </w:r>
      <w:proofErr w:type="spellStart"/>
      <w:r w:rsidRPr="00261B44">
        <w:rPr>
          <w:bCs/>
          <w:lang w:val="fr-FR"/>
        </w:rPr>
        <w:t>Orsys</w:t>
      </w:r>
      <w:proofErr w:type="spellEnd"/>
      <w:r w:rsidRPr="00261B44">
        <w:rPr>
          <w:bCs/>
          <w:lang w:val="fr-FR"/>
        </w:rPr>
        <w:t>.</w:t>
      </w:r>
    </w:p>
    <w:p w14:paraId="271A18D1" w14:textId="53EBE581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>20</w:t>
      </w:r>
      <w:r w:rsidRPr="00261B44">
        <w:rPr>
          <w:rFonts w:ascii="Gotham-Bold" w:hAnsi="Gotham-Bold"/>
          <w:bCs/>
          <w:lang w:val="fr-FR"/>
        </w:rPr>
        <w:t>11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 w:rsidRPr="00261B44">
        <w:rPr>
          <w:bCs/>
          <w:lang w:val="fr-FR"/>
        </w:rPr>
        <w:t xml:space="preserve"> Formation de 2 jours "Introduction à la banque et aux fonds d’investissements", organisée</w:t>
      </w:r>
      <w:r>
        <w:rPr>
          <w:bCs/>
          <w:lang w:val="fr-FR"/>
        </w:rPr>
        <w:t xml:space="preserve"> </w:t>
      </w:r>
      <w:r w:rsidRPr="00261B44">
        <w:rPr>
          <w:bCs/>
          <w:lang w:val="fr-FR"/>
        </w:rPr>
        <w:t xml:space="preserve">par </w:t>
      </w:r>
      <w:proofErr w:type="spellStart"/>
      <w:r w:rsidRPr="00261B44">
        <w:rPr>
          <w:bCs/>
          <w:lang w:val="fr-FR"/>
        </w:rPr>
        <w:t>Get</w:t>
      </w:r>
      <w:proofErr w:type="spellEnd"/>
      <w:r w:rsidRPr="00261B44">
        <w:rPr>
          <w:bCs/>
          <w:lang w:val="fr-FR"/>
        </w:rPr>
        <w:t xml:space="preserve"> Training.</w:t>
      </w:r>
    </w:p>
    <w:p w14:paraId="2F36CB0A" w14:textId="629217C4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 w:rsidRPr="00261B44">
        <w:rPr>
          <w:rFonts w:ascii="Gotham-Bold" w:hAnsi="Gotham-Bold"/>
          <w:bCs/>
          <w:lang w:val="fr-FR"/>
        </w:rPr>
        <w:t>201</w:t>
      </w:r>
      <w:r w:rsidRPr="00261B44">
        <w:rPr>
          <w:rFonts w:ascii="Gotham-Bold" w:hAnsi="Gotham-Bold"/>
          <w:bCs/>
          <w:lang w:val="fr-FR"/>
        </w:rPr>
        <w:t>1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 w:rsidRPr="00261B44">
        <w:rPr>
          <w:bCs/>
          <w:lang w:val="fr-FR"/>
        </w:rPr>
        <w:t xml:space="preserve"> Formation de 3 jours "Dojo </w:t>
      </w:r>
      <w:proofErr w:type="spellStart"/>
      <w:r w:rsidRPr="00261B44">
        <w:rPr>
          <w:bCs/>
          <w:lang w:val="fr-FR"/>
        </w:rPr>
        <w:t>Toolkit</w:t>
      </w:r>
      <w:proofErr w:type="spellEnd"/>
      <w:r w:rsidRPr="00261B44">
        <w:rPr>
          <w:bCs/>
          <w:lang w:val="fr-FR"/>
        </w:rPr>
        <w:t>, applications Ajax/ RIA en JavaScript", organisée par</w:t>
      </w:r>
      <w:r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Orsys</w:t>
      </w:r>
      <w:proofErr w:type="spellEnd"/>
      <w:r w:rsidRPr="00261B44">
        <w:rPr>
          <w:bCs/>
          <w:lang w:val="fr-FR"/>
        </w:rPr>
        <w:t>.</w:t>
      </w:r>
    </w:p>
    <w:p w14:paraId="0A8C95D9" w14:textId="21C7880F" w:rsidR="00261B44" w:rsidRPr="00261B44" w:rsidRDefault="00261B44" w:rsidP="00261B44">
      <w:pPr>
        <w:numPr>
          <w:ilvl w:val="0"/>
          <w:numId w:val="7"/>
        </w:numPr>
        <w:rPr>
          <w:lang w:val="fr-FR"/>
        </w:rPr>
      </w:pPr>
      <w:r w:rsidRPr="00261B44">
        <w:rPr>
          <w:rFonts w:ascii="Gotham-Bold" w:hAnsi="Gotham-Bold"/>
          <w:bCs/>
          <w:lang w:val="fr-FR"/>
        </w:rPr>
        <w:t>20</w:t>
      </w:r>
      <w:r w:rsidRPr="00261B44">
        <w:rPr>
          <w:rFonts w:ascii="Gotham-Bold" w:hAnsi="Gotham-Bold"/>
          <w:bCs/>
          <w:lang w:val="fr-FR"/>
        </w:rPr>
        <w:t>09 et 2010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 w:rsidRPr="00261B44"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Devoxx</w:t>
      </w:r>
      <w:proofErr w:type="spellEnd"/>
      <w:r w:rsidRPr="00261B44">
        <w:rPr>
          <w:bCs/>
          <w:lang w:val="fr-FR"/>
        </w:rPr>
        <w:t>, participation aux 3 journées de conférences, www.devoxx.com.</w:t>
      </w:r>
    </w:p>
    <w:p w14:paraId="4E5D6B84" w14:textId="06F6CAAF" w:rsidR="00261B44" w:rsidRPr="00261B44" w:rsidRDefault="00261B44" w:rsidP="00261B44">
      <w:pPr>
        <w:numPr>
          <w:ilvl w:val="0"/>
          <w:numId w:val="7"/>
        </w:numPr>
        <w:rPr>
          <w:bCs/>
          <w:lang w:val="fr-FR"/>
        </w:rPr>
      </w:pPr>
      <w:r>
        <w:rPr>
          <w:rFonts w:ascii="Gotham-Bold" w:hAnsi="Gotham-Bold"/>
          <w:bCs/>
          <w:lang w:val="fr-FR"/>
        </w:rPr>
        <w:t>Depuis 2010</w:t>
      </w:r>
      <w:r w:rsidRPr="00261B44">
        <w:rPr>
          <w:rFonts w:ascii="Gotham-Bold" w:hAnsi="Gotham-Bold"/>
          <w:bCs/>
          <w:lang w:val="fr-FR"/>
        </w:rPr>
        <w:t xml:space="preserve"> </w:t>
      </w:r>
      <w:r w:rsidRPr="00261B44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proofErr w:type="spellStart"/>
      <w:r w:rsidRPr="00261B44">
        <w:rPr>
          <w:bCs/>
          <w:lang w:val="fr-FR"/>
        </w:rPr>
        <w:t>Yajug</w:t>
      </w:r>
      <w:proofErr w:type="spellEnd"/>
      <w:r w:rsidRPr="00261B44">
        <w:rPr>
          <w:bCs/>
          <w:lang w:val="fr-FR"/>
        </w:rPr>
        <w:t>, www.yajug.org.</w:t>
      </w:r>
    </w:p>
    <w:p w14:paraId="7B62C541" w14:textId="684D9D15" w:rsidR="001151FC" w:rsidRPr="00261B44" w:rsidRDefault="001151FC" w:rsidP="00261B44">
      <w:pPr>
        <w:rPr>
          <w:bCs/>
          <w:lang w:val="fr-FR"/>
        </w:rPr>
      </w:pPr>
      <w:r w:rsidRPr="00261B44">
        <w:rPr>
          <w:lang w:val="fr-FR"/>
        </w:rPr>
        <w:br w:type="page"/>
      </w:r>
    </w:p>
    <w:p w14:paraId="17364F58" w14:textId="77777777" w:rsidR="001151FC" w:rsidRPr="00C549A3" w:rsidRDefault="001151FC" w:rsidP="008522DB">
      <w:pPr>
        <w:rPr>
          <w:lang w:val="fr-FR"/>
        </w:rPr>
      </w:pPr>
    </w:p>
    <w:p w14:paraId="198E98D8" w14:textId="77777777" w:rsidR="001151FC" w:rsidRPr="00C549A3" w:rsidRDefault="001151FC" w:rsidP="008522DB">
      <w:pPr>
        <w:rPr>
          <w:lang w:val="fr-FR"/>
        </w:rPr>
      </w:pPr>
    </w:p>
    <w:p w14:paraId="0E8A60F3" w14:textId="003191CF" w:rsidR="00085C37" w:rsidRPr="00C549A3" w:rsidRDefault="00261B44" w:rsidP="00085C37">
      <w:pPr>
        <w:rPr>
          <w:lang w:val="fr-FR"/>
        </w:rPr>
      </w:pPr>
      <w:r>
        <w:rPr>
          <w:lang w:val="fr-FR"/>
        </w:rPr>
        <w:t>APA</w:t>
      </w:r>
    </w:p>
    <w:p w14:paraId="6DB612E1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0C800" wp14:editId="7FB5606B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39585" cy="0"/>
                <wp:effectExtent l="0" t="0" r="1841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538.5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" strokecolor="black [3213]" strokeweight=".5pt"/>
            </w:pict>
          </mc:Fallback>
        </mc:AlternateConten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44"/>
        <w:gridCol w:w="2643"/>
      </w:tblGrid>
      <w:tr w:rsidR="001151FC" w:rsidRPr="00C549A3" w14:paraId="3E4BBA56" w14:textId="77777777" w:rsidTr="001151FC">
        <w:tc>
          <w:tcPr>
            <w:tcW w:w="2636" w:type="dxa"/>
          </w:tcPr>
          <w:p w14:paraId="7CFF4250" w14:textId="700E99EE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Expérience</w:t>
            </w:r>
          </w:p>
        </w:tc>
        <w:tc>
          <w:tcPr>
            <w:tcW w:w="2743" w:type="dxa"/>
          </w:tcPr>
          <w:p w14:paraId="679FEB93" w14:textId="1B399403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Compétences</w:t>
            </w:r>
          </w:p>
        </w:tc>
        <w:tc>
          <w:tcPr>
            <w:tcW w:w="2744" w:type="dxa"/>
          </w:tcPr>
          <w:p w14:paraId="7D1D519F" w14:textId="32E3B8E1" w:rsidR="001151FC" w:rsidRPr="00C549A3" w:rsidRDefault="00C549A3" w:rsidP="001151FC">
            <w:pPr>
              <w:rPr>
                <w:rFonts w:ascii="Gotham-Medium" w:hAnsi="Gotham-Medium"/>
                <w:color w:val="808080" w:themeColor="background1" w:themeShade="80"/>
                <w:lang w:val="fr-FR"/>
              </w:rPr>
            </w:pPr>
            <w:r w:rsidRPr="00C549A3">
              <w:rPr>
                <w:rFonts w:ascii="Gotham-Medium" w:hAnsi="Gotham-Medium"/>
                <w:color w:val="808080" w:themeColor="background1" w:themeShade="80"/>
                <w:lang w:val="fr-FR"/>
              </w:rPr>
              <w:t>Formation</w:t>
            </w:r>
          </w:p>
        </w:tc>
        <w:tc>
          <w:tcPr>
            <w:tcW w:w="2643" w:type="dxa"/>
          </w:tcPr>
          <w:p w14:paraId="68D13E31" w14:textId="65386F92" w:rsidR="001151FC" w:rsidRPr="00C549A3" w:rsidRDefault="001151FC" w:rsidP="00C549A3">
            <w:pPr>
              <w:rPr>
                <w:rFonts w:ascii="Gotham-Medium" w:hAnsi="Gotham-Medium"/>
                <w:color w:val="000000" w:themeColor="text1"/>
                <w:lang w:val="fr-FR"/>
              </w:rPr>
            </w:pPr>
            <w:r w:rsidRPr="00C549A3">
              <w:rPr>
                <w:rFonts w:ascii="Gotham-Medium" w:hAnsi="Gotham-Medium"/>
                <w:color w:val="000000" w:themeColor="text1"/>
                <w:lang w:val="fr-FR"/>
              </w:rPr>
              <w:t>Langues</w:t>
            </w:r>
          </w:p>
        </w:tc>
      </w:tr>
    </w:tbl>
    <w:p w14:paraId="7A385B97" w14:textId="77777777" w:rsidR="001151FC" w:rsidRPr="00C549A3" w:rsidRDefault="001151FC" w:rsidP="001151FC">
      <w:pPr>
        <w:rPr>
          <w:lang w:val="fr-FR"/>
        </w:rPr>
      </w:pPr>
      <w:r w:rsidRPr="00C549A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0E074" wp14:editId="0FEFBE73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40855" cy="108585"/>
                <wp:effectExtent l="0" t="0" r="17145" b="1841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855" cy="108585"/>
                        </a:xfrm>
                        <a:custGeom>
                          <a:avLst/>
                          <a:gdLst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3200 w 6769100"/>
                            <a:gd name="connsiteY3" fmla="*/ 2540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5919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69100"/>
                            <a:gd name="connsiteY0" fmla="*/ 102870 h 204470"/>
                            <a:gd name="connsiteX1" fmla="*/ 1295400 w 6769100"/>
                            <a:gd name="connsiteY1" fmla="*/ 90170 h 204470"/>
                            <a:gd name="connsiteX2" fmla="*/ 1384300 w 6769100"/>
                            <a:gd name="connsiteY2" fmla="*/ 204470 h 204470"/>
                            <a:gd name="connsiteX3" fmla="*/ 1591945 w 6769100"/>
                            <a:gd name="connsiteY3" fmla="*/ 0 h 204470"/>
                            <a:gd name="connsiteX4" fmla="*/ 6769100 w 6769100"/>
                            <a:gd name="connsiteY4" fmla="*/ 52070 h 204470"/>
                            <a:gd name="connsiteX0" fmla="*/ 0 w 6769100"/>
                            <a:gd name="connsiteY0" fmla="*/ 50800 h 152400"/>
                            <a:gd name="connsiteX1" fmla="*/ 1295400 w 6769100"/>
                            <a:gd name="connsiteY1" fmla="*/ 38100 h 152400"/>
                            <a:gd name="connsiteX2" fmla="*/ 1384300 w 6769100"/>
                            <a:gd name="connsiteY2" fmla="*/ 152400 h 152400"/>
                            <a:gd name="connsiteX3" fmla="*/ 1477645 w 6769100"/>
                            <a:gd name="connsiteY3" fmla="*/ 62230 h 152400"/>
                            <a:gd name="connsiteX4" fmla="*/ 6769100 w 6769100"/>
                            <a:gd name="connsiteY4" fmla="*/ 0 h 1524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77645 w 6743700"/>
                            <a:gd name="connsiteY3" fmla="*/ 2413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1270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954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3716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843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0 h 114300"/>
                            <a:gd name="connsiteX1" fmla="*/ 1257300 w 6743700"/>
                            <a:gd name="connsiteY1" fmla="*/ 0 h 114300"/>
                            <a:gd name="connsiteX2" fmla="*/ 1371600 w 6743700"/>
                            <a:gd name="connsiteY2" fmla="*/ 114300 h 114300"/>
                            <a:gd name="connsiteX3" fmla="*/ 1485900 w 6743700"/>
                            <a:gd name="connsiteY3" fmla="*/ 0 h 114300"/>
                            <a:gd name="connsiteX4" fmla="*/ 6743700 w 6743700"/>
                            <a:gd name="connsiteY4" fmla="*/ 0 h 11430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85900 w 6743700"/>
                            <a:gd name="connsiteY3" fmla="*/ 381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18110"/>
                            <a:gd name="connsiteX1" fmla="*/ 1303020 w 6743700"/>
                            <a:gd name="connsiteY1" fmla="*/ 0 h 118110"/>
                            <a:gd name="connsiteX2" fmla="*/ 1371600 w 6743700"/>
                            <a:gd name="connsiteY2" fmla="*/ 118110 h 118110"/>
                            <a:gd name="connsiteX3" fmla="*/ 1447800 w 6743700"/>
                            <a:gd name="connsiteY3" fmla="*/ 0 h 118110"/>
                            <a:gd name="connsiteX4" fmla="*/ 6743700 w 6743700"/>
                            <a:gd name="connsiteY4" fmla="*/ 3810 h 118110"/>
                            <a:gd name="connsiteX0" fmla="*/ 0 w 6743700"/>
                            <a:gd name="connsiteY0" fmla="*/ 3810 h 108585"/>
                            <a:gd name="connsiteX1" fmla="*/ 1303020 w 6743700"/>
                            <a:gd name="connsiteY1" fmla="*/ 0 h 108585"/>
                            <a:gd name="connsiteX2" fmla="*/ 1375410 w 6743700"/>
                            <a:gd name="connsiteY2" fmla="*/ 108585 h 108585"/>
                            <a:gd name="connsiteX3" fmla="*/ 1447800 w 6743700"/>
                            <a:gd name="connsiteY3" fmla="*/ 0 h 108585"/>
                            <a:gd name="connsiteX4" fmla="*/ 6743700 w 6743700"/>
                            <a:gd name="connsiteY4" fmla="*/ 3810 h 108585"/>
                            <a:gd name="connsiteX0" fmla="*/ 0 w 6804660"/>
                            <a:gd name="connsiteY0" fmla="*/ 3810 h 108585"/>
                            <a:gd name="connsiteX1" fmla="*/ 1303020 w 6804660"/>
                            <a:gd name="connsiteY1" fmla="*/ 0 h 108585"/>
                            <a:gd name="connsiteX2" fmla="*/ 1375410 w 6804660"/>
                            <a:gd name="connsiteY2" fmla="*/ 108585 h 108585"/>
                            <a:gd name="connsiteX3" fmla="*/ 1447800 w 6804660"/>
                            <a:gd name="connsiteY3" fmla="*/ 0 h 108585"/>
                            <a:gd name="connsiteX4" fmla="*/ 6804660 w 6804660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1303020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1375410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144780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54292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470535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398145 w 6840855"/>
                            <a:gd name="connsiteY1" fmla="*/ 0 h 108585"/>
                            <a:gd name="connsiteX2" fmla="*/ 2063115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026920 w 6840855"/>
                            <a:gd name="connsiteY1" fmla="*/ 0 h 108585"/>
                            <a:gd name="connsiteX2" fmla="*/ 2063115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026920 w 6840855"/>
                            <a:gd name="connsiteY1" fmla="*/ 0 h 108585"/>
                            <a:gd name="connsiteX2" fmla="*/ 2606040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569845 w 6840855"/>
                            <a:gd name="connsiteY1" fmla="*/ 0 h 108585"/>
                            <a:gd name="connsiteX2" fmla="*/ 2606040 w 6840855"/>
                            <a:gd name="connsiteY2" fmla="*/ 108585 h 108585"/>
                            <a:gd name="connsiteX3" fmla="*/ 275082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569845 w 6840855"/>
                            <a:gd name="connsiteY1" fmla="*/ 0 h 108585"/>
                            <a:gd name="connsiteX2" fmla="*/ 2606040 w 6840855"/>
                            <a:gd name="connsiteY2" fmla="*/ 108585 h 108585"/>
                            <a:gd name="connsiteX3" fmla="*/ 46329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2569845 w 6840855"/>
                            <a:gd name="connsiteY1" fmla="*/ 0 h 108585"/>
                            <a:gd name="connsiteX2" fmla="*/ 4524375 w 6840855"/>
                            <a:gd name="connsiteY2" fmla="*/ 108585 h 108585"/>
                            <a:gd name="connsiteX3" fmla="*/ 46329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4451985 w 6840855"/>
                            <a:gd name="connsiteY1" fmla="*/ 0 h 108585"/>
                            <a:gd name="connsiteX2" fmla="*/ 4524375 w 6840855"/>
                            <a:gd name="connsiteY2" fmla="*/ 108585 h 108585"/>
                            <a:gd name="connsiteX3" fmla="*/ 4632960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4451985 w 6840855"/>
                            <a:gd name="connsiteY1" fmla="*/ 0 h 108585"/>
                            <a:gd name="connsiteX2" fmla="*/ 452437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4451985 w 6840855"/>
                            <a:gd name="connsiteY1" fmla="*/ 0 h 108585"/>
                            <a:gd name="connsiteX2" fmla="*/ 561022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37835 w 6840855"/>
                            <a:gd name="connsiteY1" fmla="*/ 0 h 108585"/>
                            <a:gd name="connsiteX2" fmla="*/ 561022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01640 w 6840855"/>
                            <a:gd name="connsiteY1" fmla="*/ 0 h 108585"/>
                            <a:gd name="connsiteX2" fmla="*/ 5610225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01640 w 6840855"/>
                            <a:gd name="connsiteY1" fmla="*/ 0 h 108585"/>
                            <a:gd name="connsiteX2" fmla="*/ 5574030 w 6840855"/>
                            <a:gd name="connsiteY2" fmla="*/ 108585 h 108585"/>
                            <a:gd name="connsiteX3" fmla="*/ 5682615 w 6840855"/>
                            <a:gd name="connsiteY3" fmla="*/ 0 h 108585"/>
                            <a:gd name="connsiteX4" fmla="*/ 6840855 w 6840855"/>
                            <a:gd name="connsiteY4" fmla="*/ 3175 h 108585"/>
                            <a:gd name="connsiteX0" fmla="*/ 0 w 6840855"/>
                            <a:gd name="connsiteY0" fmla="*/ 3810 h 108585"/>
                            <a:gd name="connsiteX1" fmla="*/ 5501640 w 6840855"/>
                            <a:gd name="connsiteY1" fmla="*/ 0 h 108585"/>
                            <a:gd name="connsiteX2" fmla="*/ 5574030 w 6840855"/>
                            <a:gd name="connsiteY2" fmla="*/ 108585 h 108585"/>
                            <a:gd name="connsiteX3" fmla="*/ 5646420 w 6840855"/>
                            <a:gd name="connsiteY3" fmla="*/ 0 h 108585"/>
                            <a:gd name="connsiteX4" fmla="*/ 6840855 w 6840855"/>
                            <a:gd name="connsiteY4" fmla="*/ 3175 h 108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40855" h="108585">
                              <a:moveTo>
                                <a:pt x="0" y="3810"/>
                              </a:moveTo>
                              <a:lnTo>
                                <a:pt x="5501640" y="0"/>
                              </a:lnTo>
                              <a:lnTo>
                                <a:pt x="5574030" y="108585"/>
                              </a:lnTo>
                              <a:lnTo>
                                <a:pt x="5646420" y="0"/>
                              </a:lnTo>
                              <a:lnTo>
                                <a:pt x="6840855" y="3175"/>
                              </a:lnTo>
                            </a:path>
                          </a:pathLst>
                        </a:cu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0;margin-top:6pt;width:538.65pt;height: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0855,108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" path="m0,3810l5501640,,5574030,108585,5646420,,6840855,3175e" filled="f" strokecolor="gray [1629]" strokeweight=".5pt">
                <v:path arrowok="t" o:connecttype="custom" o:connectlocs="0,3810;5501640,0;5574030,108585;5646420,0;6840855,3175" o:connectangles="0,0,0,0,0"/>
              </v:shape>
            </w:pict>
          </mc:Fallback>
        </mc:AlternateContent>
      </w:r>
    </w:p>
    <w:p w14:paraId="5F1EB4B4" w14:textId="77777777" w:rsidR="001151FC" w:rsidRPr="00C549A3" w:rsidRDefault="001151FC" w:rsidP="001151FC">
      <w:pPr>
        <w:rPr>
          <w:lang w:val="fr-FR"/>
        </w:rPr>
      </w:pPr>
    </w:p>
    <w:p w14:paraId="3807392E" w14:textId="77777777" w:rsidR="001151FC" w:rsidRPr="00C549A3" w:rsidRDefault="001151FC" w:rsidP="008522DB">
      <w:pPr>
        <w:rPr>
          <w:lang w:val="fr-FR"/>
        </w:rPr>
      </w:pPr>
    </w:p>
    <w:p w14:paraId="082960BF" w14:textId="0A85A9BB" w:rsidR="00733169" w:rsidRPr="00C549A3" w:rsidRDefault="00C549A3" w:rsidP="00733169">
      <w:pPr>
        <w:numPr>
          <w:ilvl w:val="0"/>
          <w:numId w:val="7"/>
        </w:numPr>
        <w:rPr>
          <w:bCs/>
          <w:lang w:val="fr-FR"/>
        </w:rPr>
      </w:pPr>
      <w:r w:rsidRPr="00C549A3">
        <w:rPr>
          <w:bCs/>
          <w:lang w:val="fr-FR"/>
        </w:rPr>
        <w:t>Français</w:t>
      </w:r>
      <w:r w:rsidR="00733169" w:rsidRPr="00C549A3">
        <w:rPr>
          <w:bCs/>
          <w:lang w:val="fr-FR"/>
        </w:rPr>
        <w:t xml:space="preserve"> –</w:t>
      </w:r>
      <w:r w:rsidRPr="00C549A3">
        <w:rPr>
          <w:bCs/>
          <w:lang w:val="fr-FR"/>
        </w:rPr>
        <w:t xml:space="preserve"> langue maternelle</w:t>
      </w:r>
      <w:r w:rsidR="00733169" w:rsidRPr="00C549A3">
        <w:rPr>
          <w:bCs/>
          <w:lang w:val="fr-FR"/>
        </w:rPr>
        <w:t xml:space="preserve">, </w:t>
      </w:r>
    </w:p>
    <w:p w14:paraId="7EA70275" w14:textId="55A809A2" w:rsidR="00733169" w:rsidRDefault="00C549A3" w:rsidP="008522DB">
      <w:pPr>
        <w:numPr>
          <w:ilvl w:val="0"/>
          <w:numId w:val="7"/>
        </w:numPr>
        <w:rPr>
          <w:bCs/>
          <w:lang w:val="fr-FR"/>
        </w:rPr>
      </w:pPr>
      <w:r w:rsidRPr="00C549A3">
        <w:rPr>
          <w:bCs/>
          <w:lang w:val="fr-FR"/>
        </w:rPr>
        <w:t>Anglais</w:t>
      </w:r>
      <w:r w:rsidR="00733169" w:rsidRPr="00C549A3">
        <w:rPr>
          <w:bCs/>
          <w:lang w:val="fr-FR"/>
        </w:rPr>
        <w:t xml:space="preserve"> – </w:t>
      </w:r>
      <w:r w:rsidR="00261B44">
        <w:rPr>
          <w:bCs/>
          <w:lang w:val="fr-FR"/>
        </w:rPr>
        <w:t>Compétences professionnelles</w:t>
      </w:r>
    </w:p>
    <w:p w14:paraId="66B1FF9D" w14:textId="2A867414" w:rsidR="00261B44" w:rsidRPr="00C549A3" w:rsidRDefault="00261B44" w:rsidP="008522DB">
      <w:pPr>
        <w:numPr>
          <w:ilvl w:val="0"/>
          <w:numId w:val="7"/>
        </w:numPr>
        <w:rPr>
          <w:bCs/>
          <w:lang w:val="fr-FR"/>
        </w:rPr>
      </w:pPr>
      <w:r>
        <w:rPr>
          <w:bCs/>
          <w:lang w:val="fr-FR"/>
        </w:rPr>
        <w:t>Allemand - débutant</w:t>
      </w:r>
      <w:bookmarkStart w:id="0" w:name="_GoBack"/>
      <w:bookmarkEnd w:id="0"/>
    </w:p>
    <w:sectPr w:rsidR="00261B44" w:rsidRPr="00C549A3" w:rsidSect="00904419">
      <w:headerReference w:type="default" r:id="rId13"/>
      <w:footerReference w:type="default" r:id="rId14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3947D" w14:textId="77777777" w:rsidR="000056F8" w:rsidRDefault="000056F8" w:rsidP="00244E49">
      <w:r>
        <w:separator/>
      </w:r>
    </w:p>
  </w:endnote>
  <w:endnote w:type="continuationSeparator" w:id="0">
    <w:p w14:paraId="32BE7563" w14:textId="77777777" w:rsidR="000056F8" w:rsidRDefault="000056F8" w:rsidP="0024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tham-Book">
    <w:altName w:val="Gotham Book"/>
    <w:charset w:val="00"/>
    <w:family w:val="auto"/>
    <w:pitch w:val="variable"/>
    <w:sig w:usb0="00000003" w:usb1="00000000" w:usb2="00000000" w:usb3="00000000" w:csb0="00000001" w:csb1="00000000"/>
  </w:font>
  <w:font w:name="Gotham-Medium">
    <w:altName w:val="Gotham Medium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otham-Light">
    <w:altName w:val="Gotham Ligh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and Of Sean">
    <w:altName w:val="Arial Unicode MS"/>
    <w:panose1 w:val="02000500000000000000"/>
    <w:charset w:val="00"/>
    <w:family w:val="auto"/>
    <w:pitch w:val="variable"/>
    <w:sig w:usb0="840002AF" w:usb1="5000004A" w:usb2="00000000" w:usb3="00000000" w:csb0="000E019F" w:csb1="00000000"/>
  </w:font>
  <w:font w:name="Gotham-Bold">
    <w:altName w:val="Gotham Bold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Jocelyn">
    <w:altName w:val="Jocelyn-Bol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AD515" w14:textId="77777777" w:rsidR="000056F8" w:rsidRDefault="000056F8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0987F" wp14:editId="69E6F08A">
              <wp:simplePos x="0" y="0"/>
              <wp:positionH relativeFrom="column">
                <wp:posOffset>0</wp:posOffset>
              </wp:positionH>
              <wp:positionV relativeFrom="paragraph">
                <wp:posOffset>487680</wp:posOffset>
              </wp:positionV>
              <wp:extent cx="6840000" cy="228600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228600"/>
                      </a:xfrm>
                      <a:prstGeom prst="rect">
                        <a:avLst/>
                      </a:prstGeom>
                      <a:solidFill>
                        <a:srgbClr val="D1602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38.4pt;width:538.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" fillcolor="#d16025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A0270" w14:textId="77777777" w:rsidR="000056F8" w:rsidRDefault="000056F8" w:rsidP="00244E49">
      <w:r>
        <w:separator/>
      </w:r>
    </w:p>
  </w:footnote>
  <w:footnote w:type="continuationSeparator" w:id="0">
    <w:p w14:paraId="06FEE6D2" w14:textId="77777777" w:rsidR="000056F8" w:rsidRDefault="000056F8" w:rsidP="00244E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9A73B" w14:textId="77777777" w:rsidR="000056F8" w:rsidRDefault="000056F8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82455" wp14:editId="0DC6A04E">
              <wp:simplePos x="0" y="0"/>
              <wp:positionH relativeFrom="column">
                <wp:align>center</wp:align>
              </wp:positionH>
              <wp:positionV relativeFrom="paragraph">
                <wp:posOffset>-449580</wp:posOffset>
              </wp:positionV>
              <wp:extent cx="6840000" cy="571500"/>
              <wp:effectExtent l="0" t="0" r="0" b="1270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5715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937752" w14:textId="77777777" w:rsidR="000056F8" w:rsidRPr="001A1B61" w:rsidRDefault="000056F8" w:rsidP="001A1B61">
                          <w:pPr>
                            <w:rPr>
                              <w:rFonts w:ascii="Jocelyn" w:hAnsi="Jocelyn"/>
                            </w:rPr>
                          </w:pPr>
                          <w:r w:rsidRPr="001A1B61">
                            <w:rPr>
                              <w:rFonts w:ascii="Jocelyn" w:hAnsi="Jocelyn"/>
                            </w:rPr>
                            <w:t xml:space="preserve">UX DESIGN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proofErr w:type="gramStart"/>
                          <w:r w:rsidRPr="001A1B61">
                            <w:rPr>
                              <w:rFonts w:ascii="Jocelyn" w:hAnsi="Jocelyn"/>
                              <w:b/>
                            </w:rPr>
                            <w:t>|</w:t>
                          </w:r>
                          <w:r w:rsidRPr="001A1B61">
                            <w:rPr>
                              <w:rFonts w:ascii="Jocelyn" w:hAnsi="Jocelyn"/>
                            </w:rPr>
                            <w:t xml:space="preserve">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r w:rsidRPr="001A1B61">
                            <w:rPr>
                              <w:rFonts w:ascii="Jocelyn" w:hAnsi="Jocelyn"/>
                            </w:rPr>
                            <w:t>GORGEOUS</w:t>
                          </w:r>
                          <w:proofErr w:type="gramEnd"/>
                          <w:r w:rsidRPr="001A1B61">
                            <w:rPr>
                              <w:rFonts w:ascii="Jocelyn" w:hAnsi="Jocelyn"/>
                            </w:rPr>
                            <w:t xml:space="preserve"> PRODUCTS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r w:rsidRPr="001A1B61">
                            <w:rPr>
                              <w:rFonts w:ascii="Jocelyn" w:hAnsi="Jocelyn"/>
                              <w:b/>
                            </w:rPr>
                            <w:t>|</w:t>
                          </w:r>
                          <w:r w:rsidRPr="001A1B61">
                            <w:rPr>
                              <w:rFonts w:ascii="Jocelyn" w:hAnsi="Jocelyn"/>
                            </w:rPr>
                            <w:t xml:space="preserve"> </w:t>
                          </w:r>
                          <w:r>
                            <w:rPr>
                              <w:rFonts w:ascii="Jocelyn" w:hAnsi="Jocelyn"/>
                            </w:rPr>
                            <w:t xml:space="preserve"> </w:t>
                          </w:r>
                          <w:r w:rsidRPr="001A1B61">
                            <w:rPr>
                              <w:rFonts w:ascii="Jocelyn" w:hAnsi="Jocelyn"/>
                            </w:rPr>
                            <w:t>TECHNICAL EXPERTISE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7" o:spid="_x0000_s1040" style="position:absolute;margin-left:0;margin-top:-35.35pt;width:538.6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" fillcolor="#7f7f7f [1612]" stroked="f">
              <v:textbox inset=",,,0">
                <w:txbxContent>
                  <w:p w14:paraId="53937752" w14:textId="77777777" w:rsidR="000056F8" w:rsidRPr="001A1B61" w:rsidRDefault="000056F8" w:rsidP="001A1B61">
                    <w:pPr>
                      <w:rPr>
                        <w:rFonts w:ascii="Jocelyn" w:hAnsi="Jocelyn"/>
                      </w:rPr>
                    </w:pPr>
                    <w:r w:rsidRPr="001A1B61">
                      <w:rPr>
                        <w:rFonts w:ascii="Jocelyn" w:hAnsi="Jocelyn"/>
                      </w:rPr>
                      <w:t xml:space="preserve">UX DESIGN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proofErr w:type="gramStart"/>
                    <w:r w:rsidRPr="001A1B61">
                      <w:rPr>
                        <w:rFonts w:ascii="Jocelyn" w:hAnsi="Jocelyn"/>
                        <w:b/>
                      </w:rPr>
                      <w:t>|</w:t>
                    </w:r>
                    <w:r w:rsidRPr="001A1B61">
                      <w:rPr>
                        <w:rFonts w:ascii="Jocelyn" w:hAnsi="Jocelyn"/>
                      </w:rPr>
                      <w:t xml:space="preserve">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r w:rsidRPr="001A1B61">
                      <w:rPr>
                        <w:rFonts w:ascii="Jocelyn" w:hAnsi="Jocelyn"/>
                      </w:rPr>
                      <w:t>GORGEOUS</w:t>
                    </w:r>
                    <w:proofErr w:type="gramEnd"/>
                    <w:r w:rsidRPr="001A1B61">
                      <w:rPr>
                        <w:rFonts w:ascii="Jocelyn" w:hAnsi="Jocelyn"/>
                      </w:rPr>
                      <w:t xml:space="preserve"> PRODUCTS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r w:rsidRPr="001A1B61">
                      <w:rPr>
                        <w:rFonts w:ascii="Jocelyn" w:hAnsi="Jocelyn"/>
                        <w:b/>
                      </w:rPr>
                      <w:t>|</w:t>
                    </w:r>
                    <w:r w:rsidRPr="001A1B61">
                      <w:rPr>
                        <w:rFonts w:ascii="Jocelyn" w:hAnsi="Jocelyn"/>
                      </w:rPr>
                      <w:t xml:space="preserve"> </w:t>
                    </w:r>
                    <w:r>
                      <w:rPr>
                        <w:rFonts w:ascii="Jocelyn" w:hAnsi="Jocelyn"/>
                      </w:rPr>
                      <w:t xml:space="preserve"> </w:t>
                    </w:r>
                    <w:r w:rsidRPr="001A1B61">
                      <w:rPr>
                        <w:rFonts w:ascii="Jocelyn" w:hAnsi="Jocelyn"/>
                      </w:rPr>
                      <w:t>TECHNICAL EXPERTISE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Bookshelf Symbol 7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AA00D7"/>
    <w:multiLevelType w:val="multilevel"/>
    <w:tmpl w:val="0409001D"/>
    <w:numStyleLink w:val="Experiencedetail"/>
  </w:abstractNum>
  <w:abstractNum w:abstractNumId="3">
    <w:nsid w:val="0F851909"/>
    <w:multiLevelType w:val="hybridMultilevel"/>
    <w:tmpl w:val="27F0A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D2F2E"/>
    <w:multiLevelType w:val="multilevel"/>
    <w:tmpl w:val="49BE6F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532AE1"/>
    <w:multiLevelType w:val="hybridMultilevel"/>
    <w:tmpl w:val="84F2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B27E8"/>
    <w:multiLevelType w:val="multilevel"/>
    <w:tmpl w:val="4AFCF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537F90"/>
    <w:multiLevelType w:val="hybridMultilevel"/>
    <w:tmpl w:val="B8F04380"/>
    <w:lvl w:ilvl="0" w:tplc="3738D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C4C838"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eastAsia="Times New Roman" w:hAnsi="Symbol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0E76C5"/>
    <w:multiLevelType w:val="hybridMultilevel"/>
    <w:tmpl w:val="76A043EC"/>
    <w:lvl w:ilvl="0" w:tplc="040C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9">
    <w:nsid w:val="302545C4"/>
    <w:multiLevelType w:val="hybridMultilevel"/>
    <w:tmpl w:val="633E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D07F2"/>
    <w:multiLevelType w:val="multilevel"/>
    <w:tmpl w:val="0409001D"/>
    <w:styleLink w:val="Experiencedetail"/>
    <w:lvl w:ilvl="0">
      <w:start w:val="1"/>
      <w:numFmt w:val="bullet"/>
      <w:lvlText w:val="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11E2D32"/>
    <w:multiLevelType w:val="hybridMultilevel"/>
    <w:tmpl w:val="A978D57C"/>
    <w:lvl w:ilvl="0" w:tplc="E4C4C838"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DB6967"/>
    <w:multiLevelType w:val="multilevel"/>
    <w:tmpl w:val="7206BE3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2A5768"/>
    <w:multiLevelType w:val="multilevel"/>
    <w:tmpl w:val="0409001D"/>
    <w:numStyleLink w:val="Experiencedetail"/>
  </w:abstractNum>
  <w:abstractNum w:abstractNumId="14">
    <w:nsid w:val="7E2F2A58"/>
    <w:multiLevelType w:val="hybridMultilevel"/>
    <w:tmpl w:val="598C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37"/>
    <w:rsid w:val="000056F8"/>
    <w:rsid w:val="00016948"/>
    <w:rsid w:val="000222C0"/>
    <w:rsid w:val="00053487"/>
    <w:rsid w:val="000554C5"/>
    <w:rsid w:val="00073AAE"/>
    <w:rsid w:val="00085C37"/>
    <w:rsid w:val="00093F8A"/>
    <w:rsid w:val="0010221E"/>
    <w:rsid w:val="001151FC"/>
    <w:rsid w:val="001268B2"/>
    <w:rsid w:val="001365C7"/>
    <w:rsid w:val="00140068"/>
    <w:rsid w:val="00151BDB"/>
    <w:rsid w:val="001A1B61"/>
    <w:rsid w:val="001C25D9"/>
    <w:rsid w:val="00244E49"/>
    <w:rsid w:val="00261B44"/>
    <w:rsid w:val="00275B7C"/>
    <w:rsid w:val="0032506F"/>
    <w:rsid w:val="003251D8"/>
    <w:rsid w:val="00332E3B"/>
    <w:rsid w:val="00337FB3"/>
    <w:rsid w:val="003645FE"/>
    <w:rsid w:val="003666C7"/>
    <w:rsid w:val="0036786D"/>
    <w:rsid w:val="0038032B"/>
    <w:rsid w:val="00390264"/>
    <w:rsid w:val="0039429F"/>
    <w:rsid w:val="003953DE"/>
    <w:rsid w:val="00396F23"/>
    <w:rsid w:val="003A5FE2"/>
    <w:rsid w:val="003A6907"/>
    <w:rsid w:val="003C3637"/>
    <w:rsid w:val="003D24F0"/>
    <w:rsid w:val="003E262D"/>
    <w:rsid w:val="003E6896"/>
    <w:rsid w:val="00452B53"/>
    <w:rsid w:val="00464B81"/>
    <w:rsid w:val="004654B1"/>
    <w:rsid w:val="004832A8"/>
    <w:rsid w:val="004C3DFC"/>
    <w:rsid w:val="004D50C4"/>
    <w:rsid w:val="00530D08"/>
    <w:rsid w:val="005318F6"/>
    <w:rsid w:val="00546B69"/>
    <w:rsid w:val="005B50FC"/>
    <w:rsid w:val="005E36FF"/>
    <w:rsid w:val="00667CBB"/>
    <w:rsid w:val="006C2C1D"/>
    <w:rsid w:val="00733169"/>
    <w:rsid w:val="008142E0"/>
    <w:rsid w:val="008342E8"/>
    <w:rsid w:val="008522DB"/>
    <w:rsid w:val="00885CCC"/>
    <w:rsid w:val="00893990"/>
    <w:rsid w:val="008E4CCE"/>
    <w:rsid w:val="00904419"/>
    <w:rsid w:val="00925288"/>
    <w:rsid w:val="00932648"/>
    <w:rsid w:val="009449C5"/>
    <w:rsid w:val="009553CA"/>
    <w:rsid w:val="009815E1"/>
    <w:rsid w:val="00986F52"/>
    <w:rsid w:val="00997FC8"/>
    <w:rsid w:val="009D452A"/>
    <w:rsid w:val="00A02928"/>
    <w:rsid w:val="00A22432"/>
    <w:rsid w:val="00A40D10"/>
    <w:rsid w:val="00A44A8A"/>
    <w:rsid w:val="00AB0869"/>
    <w:rsid w:val="00AC0B87"/>
    <w:rsid w:val="00B075C7"/>
    <w:rsid w:val="00B3504E"/>
    <w:rsid w:val="00B50DAA"/>
    <w:rsid w:val="00B56211"/>
    <w:rsid w:val="00B97E4B"/>
    <w:rsid w:val="00BA5ACC"/>
    <w:rsid w:val="00BE03D9"/>
    <w:rsid w:val="00C43B36"/>
    <w:rsid w:val="00C549A3"/>
    <w:rsid w:val="00C60987"/>
    <w:rsid w:val="00CD4E08"/>
    <w:rsid w:val="00CD6BD7"/>
    <w:rsid w:val="00CF30B6"/>
    <w:rsid w:val="00D57CD9"/>
    <w:rsid w:val="00D933C9"/>
    <w:rsid w:val="00DC45D9"/>
    <w:rsid w:val="00DF5765"/>
    <w:rsid w:val="00E34BF0"/>
    <w:rsid w:val="00E67A15"/>
    <w:rsid w:val="00F1239E"/>
    <w:rsid w:val="00F41F4A"/>
    <w:rsid w:val="00FA4B7C"/>
    <w:rsid w:val="00FD1D3A"/>
    <w:rsid w:val="00FE2A9E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21D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32"/>
    <w:rPr>
      <w:rFonts w:ascii="Gotham-Book" w:hAnsi="Gotham-Book"/>
    </w:rPr>
  </w:style>
  <w:style w:type="paragraph" w:styleId="Titre1">
    <w:name w:val="heading 1"/>
    <w:basedOn w:val="Normal"/>
    <w:next w:val="Normal"/>
    <w:link w:val="Titre1Car"/>
    <w:uiPriority w:val="9"/>
    <w:qFormat/>
    <w:rsid w:val="00A22432"/>
    <w:pPr>
      <w:keepNext/>
      <w:keepLines/>
      <w:numPr>
        <w:numId w:val="3"/>
      </w:numPr>
      <w:pBdr>
        <w:bottom w:val="single" w:sz="4" w:space="1" w:color="auto"/>
      </w:pBdr>
      <w:spacing w:before="480" w:after="240"/>
      <w:ind w:left="357" w:hanging="357"/>
      <w:outlineLvl w:val="0"/>
    </w:pPr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432"/>
    <w:pPr>
      <w:keepNext/>
      <w:keepLines/>
      <w:numPr>
        <w:ilvl w:val="1"/>
        <w:numId w:val="3"/>
      </w:numPr>
      <w:pBdr>
        <w:bottom w:val="single" w:sz="4" w:space="1" w:color="auto"/>
      </w:pBdr>
      <w:spacing w:before="200" w:after="240"/>
      <w:ind w:left="788" w:hanging="431"/>
      <w:outlineLvl w:val="1"/>
    </w:pPr>
    <w:rPr>
      <w:rFonts w:eastAsiaTheme="majorEastAsia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432"/>
    <w:pPr>
      <w:keepNext/>
      <w:keepLines/>
      <w:numPr>
        <w:ilvl w:val="2"/>
        <w:numId w:val="3"/>
      </w:numPr>
      <w:spacing w:before="200" w:after="120"/>
      <w:ind w:left="1225" w:hanging="505"/>
      <w:outlineLvl w:val="2"/>
    </w:pPr>
    <w:rPr>
      <w:rFonts w:ascii="Gotham-Light" w:eastAsiaTheme="majorEastAsia" w:hAnsi="Gotham-Light" w:cstheme="majorBidi"/>
      <w:b/>
      <w:b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eoPixlTable">
    <w:name w:val="NeoPixl Table"/>
    <w:basedOn w:val="TableauNormal"/>
    <w:qFormat/>
    <w:rsid w:val="00F41F4A"/>
    <w:rPr>
      <w:rFonts w:ascii="Calibri" w:eastAsia="Calibri" w:hAnsi="Calibri" w:cs="Times New Roman"/>
      <w:sz w:val="22"/>
      <w:szCs w:val="22"/>
      <w:lang w:val="en-GB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F48B4D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EF0E7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44E49"/>
  </w:style>
  <w:style w:type="paragraph" w:styleId="Pieddepage">
    <w:name w:val="footer"/>
    <w:basedOn w:val="Normal"/>
    <w:link w:val="Pieddepag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E49"/>
  </w:style>
  <w:style w:type="paragraph" w:styleId="Textedebulles">
    <w:name w:val="Balloon Text"/>
    <w:basedOn w:val="Normal"/>
    <w:link w:val="TextedebullesCar"/>
    <w:uiPriority w:val="99"/>
    <w:semiHidden/>
    <w:unhideWhenUsed/>
    <w:rsid w:val="001A1B6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B61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32506F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2506F"/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2506F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BA5ACC"/>
    <w:pPr>
      <w:spacing w:after="200"/>
    </w:pPr>
    <w:rPr>
      <w:rFonts w:ascii="Hand Of Sean" w:hAnsi="Hand Of Sean"/>
      <w:b/>
      <w:bCs/>
      <w:color w:val="000000" w:themeColor="tex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22432"/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2432"/>
    <w:rPr>
      <w:rFonts w:ascii="Gotham-Book" w:eastAsiaTheme="majorEastAsia" w:hAnsi="Gotham-Book" w:cstheme="majorBidi"/>
      <w:b/>
      <w:bCs/>
      <w:color w:val="262626" w:themeColor="text1" w:themeTint="D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2432"/>
    <w:rPr>
      <w:rFonts w:ascii="Gotham-Light" w:eastAsiaTheme="majorEastAsia" w:hAnsi="Gotham-Light" w:cstheme="majorBidi"/>
      <w:b/>
      <w:bCs/>
      <w:color w:val="404040" w:themeColor="text1" w:themeTint="BF"/>
    </w:rPr>
  </w:style>
  <w:style w:type="paragraph" w:customStyle="1" w:styleId="Important">
    <w:name w:val="Important"/>
    <w:basedOn w:val="Normal"/>
    <w:qFormat/>
    <w:rsid w:val="001C25D9"/>
    <w:pPr>
      <w:shd w:val="clear" w:color="auto" w:fill="D16025"/>
    </w:pPr>
    <w:rPr>
      <w:rFonts w:ascii="Gotham-Bold" w:hAnsi="Gotham-Bold"/>
      <w:color w:val="FFFFFF" w:themeColor="background1"/>
    </w:rPr>
  </w:style>
  <w:style w:type="table" w:styleId="Grille">
    <w:name w:val="Table Grid"/>
    <w:basedOn w:val="TableauNormal"/>
    <w:uiPriority w:val="59"/>
    <w:rsid w:val="00852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0DAA"/>
    <w:pPr>
      <w:ind w:left="720"/>
      <w:contextualSpacing/>
    </w:pPr>
  </w:style>
  <w:style w:type="numbering" w:customStyle="1" w:styleId="Experiencedetail">
    <w:name w:val="Experience detail"/>
    <w:basedOn w:val="Aucuneliste"/>
    <w:uiPriority w:val="99"/>
    <w:rsid w:val="00FD1D3A"/>
    <w:pPr>
      <w:numPr>
        <w:numId w:val="4"/>
      </w:numPr>
    </w:pPr>
  </w:style>
  <w:style w:type="paragraph" w:customStyle="1" w:styleId="CVNormal">
    <w:name w:val="CV Normal"/>
    <w:basedOn w:val="Normal"/>
    <w:rsid w:val="00932648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1365C7"/>
    <w:rPr>
      <w:color w:val="0000FF" w:themeColor="hyperlink"/>
      <w:u w:val="single"/>
    </w:rPr>
  </w:style>
  <w:style w:type="paragraph" w:styleId="Corpsdetexte3">
    <w:name w:val="Body Text 3"/>
    <w:basedOn w:val="Normal"/>
    <w:link w:val="Corpsdetexte3Car"/>
    <w:uiPriority w:val="99"/>
    <w:rsid w:val="00997FC8"/>
    <w:pPr>
      <w:spacing w:after="120"/>
    </w:pPr>
    <w:rPr>
      <w:rFonts w:ascii="Arial" w:eastAsia="Times New Roman" w:hAnsi="Arial" w:cs="Arial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997FC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32"/>
    <w:rPr>
      <w:rFonts w:ascii="Gotham-Book" w:hAnsi="Gotham-Book"/>
    </w:rPr>
  </w:style>
  <w:style w:type="paragraph" w:styleId="Titre1">
    <w:name w:val="heading 1"/>
    <w:basedOn w:val="Normal"/>
    <w:next w:val="Normal"/>
    <w:link w:val="Titre1Car"/>
    <w:uiPriority w:val="9"/>
    <w:qFormat/>
    <w:rsid w:val="00A22432"/>
    <w:pPr>
      <w:keepNext/>
      <w:keepLines/>
      <w:numPr>
        <w:numId w:val="3"/>
      </w:numPr>
      <w:pBdr>
        <w:bottom w:val="single" w:sz="4" w:space="1" w:color="auto"/>
      </w:pBdr>
      <w:spacing w:before="480" w:after="240"/>
      <w:ind w:left="357" w:hanging="357"/>
      <w:outlineLvl w:val="0"/>
    </w:pPr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432"/>
    <w:pPr>
      <w:keepNext/>
      <w:keepLines/>
      <w:numPr>
        <w:ilvl w:val="1"/>
        <w:numId w:val="3"/>
      </w:numPr>
      <w:pBdr>
        <w:bottom w:val="single" w:sz="4" w:space="1" w:color="auto"/>
      </w:pBdr>
      <w:spacing w:before="200" w:after="240"/>
      <w:ind w:left="788" w:hanging="431"/>
      <w:outlineLvl w:val="1"/>
    </w:pPr>
    <w:rPr>
      <w:rFonts w:eastAsiaTheme="majorEastAsia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432"/>
    <w:pPr>
      <w:keepNext/>
      <w:keepLines/>
      <w:numPr>
        <w:ilvl w:val="2"/>
        <w:numId w:val="3"/>
      </w:numPr>
      <w:spacing w:before="200" w:after="120"/>
      <w:ind w:left="1225" w:hanging="505"/>
      <w:outlineLvl w:val="2"/>
    </w:pPr>
    <w:rPr>
      <w:rFonts w:ascii="Gotham-Light" w:eastAsiaTheme="majorEastAsia" w:hAnsi="Gotham-Light" w:cstheme="majorBidi"/>
      <w:b/>
      <w:b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eoPixlTable">
    <w:name w:val="NeoPixl Table"/>
    <w:basedOn w:val="TableauNormal"/>
    <w:qFormat/>
    <w:rsid w:val="00F41F4A"/>
    <w:rPr>
      <w:rFonts w:ascii="Calibri" w:eastAsia="Calibri" w:hAnsi="Calibri" w:cs="Times New Roman"/>
      <w:sz w:val="22"/>
      <w:szCs w:val="22"/>
      <w:lang w:val="en-GB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F48B4D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EF0E7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44E49"/>
  </w:style>
  <w:style w:type="paragraph" w:styleId="Pieddepage">
    <w:name w:val="footer"/>
    <w:basedOn w:val="Normal"/>
    <w:link w:val="PieddepageCar"/>
    <w:uiPriority w:val="99"/>
    <w:unhideWhenUsed/>
    <w:rsid w:val="00244E4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E49"/>
  </w:style>
  <w:style w:type="paragraph" w:styleId="Textedebulles">
    <w:name w:val="Balloon Text"/>
    <w:basedOn w:val="Normal"/>
    <w:link w:val="TextedebullesCar"/>
    <w:uiPriority w:val="99"/>
    <w:semiHidden/>
    <w:unhideWhenUsed/>
    <w:rsid w:val="001A1B6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B61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32506F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2506F"/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2506F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2506F"/>
    <w:rPr>
      <w:rFonts w:asciiTheme="minorHAnsi" w:hAnsiTheme="minorHAnsi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BA5ACC"/>
    <w:pPr>
      <w:spacing w:after="200"/>
    </w:pPr>
    <w:rPr>
      <w:rFonts w:ascii="Hand Of Sean" w:hAnsi="Hand Of Sean"/>
      <w:b/>
      <w:bCs/>
      <w:color w:val="000000" w:themeColor="tex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22432"/>
    <w:rPr>
      <w:rFonts w:ascii="Gotham-Medium" w:eastAsiaTheme="majorEastAsia" w:hAnsi="Gotham-Medium" w:cstheme="majorBidi"/>
      <w:b/>
      <w:bCs/>
      <w: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2432"/>
    <w:rPr>
      <w:rFonts w:ascii="Gotham-Book" w:eastAsiaTheme="majorEastAsia" w:hAnsi="Gotham-Book" w:cstheme="majorBidi"/>
      <w:b/>
      <w:bCs/>
      <w:color w:val="262626" w:themeColor="text1" w:themeTint="D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2432"/>
    <w:rPr>
      <w:rFonts w:ascii="Gotham-Light" w:eastAsiaTheme="majorEastAsia" w:hAnsi="Gotham-Light" w:cstheme="majorBidi"/>
      <w:b/>
      <w:bCs/>
      <w:color w:val="404040" w:themeColor="text1" w:themeTint="BF"/>
    </w:rPr>
  </w:style>
  <w:style w:type="paragraph" w:customStyle="1" w:styleId="Important">
    <w:name w:val="Important"/>
    <w:basedOn w:val="Normal"/>
    <w:qFormat/>
    <w:rsid w:val="001C25D9"/>
    <w:pPr>
      <w:shd w:val="clear" w:color="auto" w:fill="D16025"/>
    </w:pPr>
    <w:rPr>
      <w:rFonts w:ascii="Gotham-Bold" w:hAnsi="Gotham-Bold"/>
      <w:color w:val="FFFFFF" w:themeColor="background1"/>
    </w:rPr>
  </w:style>
  <w:style w:type="table" w:styleId="Grille">
    <w:name w:val="Table Grid"/>
    <w:basedOn w:val="TableauNormal"/>
    <w:uiPriority w:val="59"/>
    <w:rsid w:val="00852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0DAA"/>
    <w:pPr>
      <w:ind w:left="720"/>
      <w:contextualSpacing/>
    </w:pPr>
  </w:style>
  <w:style w:type="numbering" w:customStyle="1" w:styleId="Experiencedetail">
    <w:name w:val="Experience detail"/>
    <w:basedOn w:val="Aucuneliste"/>
    <w:uiPriority w:val="99"/>
    <w:rsid w:val="00FD1D3A"/>
    <w:pPr>
      <w:numPr>
        <w:numId w:val="4"/>
      </w:numPr>
    </w:pPr>
  </w:style>
  <w:style w:type="paragraph" w:customStyle="1" w:styleId="CVNormal">
    <w:name w:val="CV Normal"/>
    <w:basedOn w:val="Normal"/>
    <w:rsid w:val="00932648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1365C7"/>
    <w:rPr>
      <w:color w:val="0000FF" w:themeColor="hyperlink"/>
      <w:u w:val="single"/>
    </w:rPr>
  </w:style>
  <w:style w:type="paragraph" w:styleId="Corpsdetexte3">
    <w:name w:val="Body Text 3"/>
    <w:basedOn w:val="Normal"/>
    <w:link w:val="Corpsdetexte3Car"/>
    <w:uiPriority w:val="99"/>
    <w:rsid w:val="00997FC8"/>
    <w:pPr>
      <w:spacing w:after="120"/>
    </w:pPr>
    <w:rPr>
      <w:rFonts w:ascii="Arial" w:eastAsia="Times New Roman" w:hAnsi="Arial" w:cs="Arial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997FC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dewasmes:Library:Application%20Support:Microsoft:Office:User%20Templates:My%20Templates: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15757-C4C9-A447-A144-2702FE7E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1</TotalTime>
  <Pages>6</Pages>
  <Words>762</Words>
  <Characters>4193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NeoPixl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Dewasmes</dc:creator>
  <cp:keywords/>
  <cp:lastModifiedBy>Fabrice Dewasmes</cp:lastModifiedBy>
  <cp:revision>2</cp:revision>
  <cp:lastPrinted>2012-09-12T14:56:00Z</cp:lastPrinted>
  <dcterms:created xsi:type="dcterms:W3CDTF">2015-09-30T08:53:00Z</dcterms:created>
  <dcterms:modified xsi:type="dcterms:W3CDTF">2015-09-30T08:53:00Z</dcterms:modified>
</cp:coreProperties>
</file>